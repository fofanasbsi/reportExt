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14:paraId="0A5F7E50" w14:textId="77777777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alias w:val="#Nav: /Header/Estimate_Lbl"/>
              <w:tag w:val="#Nav: Standard_Sales_Quote/1304"/>
              <w:id w:val="-199679482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Estimate_Lbl[1]" w:storeItemID="{B3BFDA78-E141-47A9-9863-4B78FE595E88}"/>
              <w:text/>
            </w:sdtPr>
            <w:sdtEndPr/>
            <w:sdtContent>
              <w:p w14:paraId="680A5ABB" w14:textId="77777777" w:rsidR="0023400D" w:rsidRPr="0023400D" w:rsidRDefault="00991BC8" w:rsidP="00FD162B">
                <w:pPr>
                  <w:spacing w:line="360" w:lineRule="auto"/>
                  <w:contextualSpacing/>
                  <w:jc w:val="center"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r>
                  <w:rPr>
                    <w:rFonts w:asciiTheme="majorHAnsi" w:hAnsiTheme="majorHAnsi"/>
                    <w:color w:val="0070C0"/>
                    <w:sz w:val="48"/>
                    <w:szCs w:val="48"/>
                    <w:lang w:val="da-DK"/>
                  </w:rPr>
                  <w:t>Estimate_Lbl</w:t>
                </w:r>
              </w:p>
            </w:sdtContent>
          </w:sdt>
          <w:p w14:paraId="7047A148" w14:textId="77777777" w:rsidR="0023400D" w:rsidRPr="00854DDE" w:rsidRDefault="00CA34B0" w:rsidP="00FD162B">
            <w:pPr>
              <w:spacing w:line="36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lev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lev"/>
                  <w:rFonts w:ascii="Segoe UI" w:hAnsi="Segoe UI" w:cs="Segoe UI"/>
                  <w:sz w:val="20"/>
                  <w:szCs w:val="20"/>
                </w:rPr>
              </w:sdtEndPr>
              <w:sdtContent>
                <w:r w:rsidR="0023400D" w:rsidRPr="00854DDE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14:paraId="07032FD6" w14:textId="77777777" w:rsidR="009D29F0" w:rsidRDefault="009D29F0" w:rsidP="00FD162B">
            <w:pPr>
              <w:spacing w:line="360" w:lineRule="auto"/>
              <w:contextualSpacing/>
              <w:jc w:val="center"/>
            </w:pPr>
          </w:p>
        </w:tc>
        <w:tc>
          <w:tcPr>
            <w:tcW w:w="4526" w:type="dxa"/>
          </w:tcPr>
          <w:p w14:paraId="204ECEC7" w14:textId="77777777" w:rsidR="009D29F0" w:rsidRDefault="00CA34B0" w:rsidP="00FD162B">
            <w:pPr>
              <w:spacing w:line="360" w:lineRule="auto"/>
              <w:jc w:val="center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3BE4DF3A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14:paraId="38DE52A3" w14:textId="77777777" w:rsidTr="005B41A2">
        <w:trPr>
          <w:cantSplit/>
          <w:trHeight w:val="360"/>
        </w:trPr>
        <w:tc>
          <w:tcPr>
            <w:tcW w:w="5103" w:type="dxa"/>
          </w:tcPr>
          <w:p w14:paraId="0C7D8A9F" w14:textId="77777777" w:rsidR="0023400D" w:rsidRPr="00EB2DC0" w:rsidRDefault="0023400D" w:rsidP="00FD162B">
            <w:pPr>
              <w:pStyle w:val="Sansinterligne"/>
              <w:spacing w:line="360" w:lineRule="auto"/>
              <w:jc w:val="center"/>
            </w:pPr>
          </w:p>
        </w:tc>
        <w:tc>
          <w:tcPr>
            <w:tcW w:w="567" w:type="dxa"/>
            <w:vAlign w:val="bottom"/>
          </w:tcPr>
          <w:p w14:paraId="473BBB25" w14:textId="77777777" w:rsidR="0023400D" w:rsidRPr="00537DB7" w:rsidRDefault="0023400D" w:rsidP="00FD162B">
            <w:pPr>
              <w:pStyle w:val="Titre1"/>
              <w:spacing w:line="360" w:lineRule="auto"/>
              <w:ind w:left="87"/>
              <w:jc w:val="center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EndPr/>
            <w:sdtContent>
              <w:p w14:paraId="59875BEC" w14:textId="77777777" w:rsidR="0023400D" w:rsidRPr="006921DE" w:rsidRDefault="0023400D" w:rsidP="00FD162B">
                <w:pPr>
                  <w:spacing w:line="360" w:lineRule="auto"/>
                  <w:contextualSpacing/>
                  <w:jc w:val="center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14:paraId="0B388432" w14:textId="77777777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14:paraId="44151241" w14:textId="77777777" w:rsidR="0023400D" w:rsidRPr="00854DDE" w:rsidRDefault="0023400D" w:rsidP="00FD162B">
                <w:pPr>
                  <w:pStyle w:val="Sansinterligne"/>
                  <w:spacing w:line="360" w:lineRule="auto"/>
                  <w:jc w:val="center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14:paraId="776A15AF" w14:textId="77777777" w:rsidR="0023400D" w:rsidRPr="00537DB7" w:rsidRDefault="0023400D" w:rsidP="00FD162B">
            <w:pPr>
              <w:pStyle w:val="Sansinterligne"/>
              <w:spacing w:line="360" w:lineRule="auto"/>
              <w:ind w:left="87"/>
              <w:jc w:val="center"/>
            </w:pPr>
          </w:p>
        </w:tc>
        <w:tc>
          <w:tcPr>
            <w:tcW w:w="4535" w:type="dxa"/>
            <w:gridSpan w:val="2"/>
            <w:vAlign w:val="center"/>
          </w:tcPr>
          <w:p w14:paraId="3BCEE51E" w14:textId="77777777" w:rsidR="0023400D" w:rsidRPr="00854DDE" w:rsidRDefault="00CA34B0" w:rsidP="00FD162B">
            <w:pPr>
              <w:pStyle w:val="Sansinterligne"/>
              <w:spacing w:line="36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14:paraId="6C898BD7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14:paraId="123432E8" w14:textId="77777777" w:rsidR="0023400D" w:rsidRPr="00854DDE" w:rsidRDefault="0023400D" w:rsidP="00FD162B">
                <w:pPr>
                  <w:pStyle w:val="Sansinterligne"/>
                  <w:spacing w:line="360" w:lineRule="auto"/>
                  <w:jc w:val="center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14:paraId="77919F5B" w14:textId="77777777" w:rsidR="0023400D" w:rsidRPr="00537DB7" w:rsidRDefault="0023400D" w:rsidP="00FD162B">
            <w:pPr>
              <w:pStyle w:val="Sansinterligne"/>
              <w:spacing w:line="360" w:lineRule="auto"/>
              <w:ind w:left="87"/>
              <w:jc w:val="center"/>
            </w:pPr>
          </w:p>
        </w:tc>
        <w:tc>
          <w:tcPr>
            <w:tcW w:w="4535" w:type="dxa"/>
            <w:gridSpan w:val="2"/>
            <w:vAlign w:val="center"/>
          </w:tcPr>
          <w:p w14:paraId="289B654A" w14:textId="77777777" w:rsidR="0023400D" w:rsidRPr="00854DDE" w:rsidRDefault="00CA34B0" w:rsidP="00FD162B">
            <w:pPr>
              <w:pStyle w:val="Sansinterligne"/>
              <w:spacing w:line="36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14:paraId="557CD1A3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14:paraId="73C6ADA4" w14:textId="77777777" w:rsidR="0023400D" w:rsidRPr="00854DDE" w:rsidRDefault="0023400D" w:rsidP="00FD162B">
                <w:pPr>
                  <w:pStyle w:val="Sansinterligne"/>
                  <w:spacing w:line="360" w:lineRule="auto"/>
                  <w:jc w:val="center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14:paraId="28005435" w14:textId="77777777" w:rsidR="0023400D" w:rsidRPr="00537DB7" w:rsidRDefault="0023400D" w:rsidP="00FD162B">
            <w:pPr>
              <w:pStyle w:val="Sansinterligne"/>
              <w:spacing w:line="360" w:lineRule="auto"/>
              <w:ind w:left="87"/>
              <w:jc w:val="center"/>
            </w:pPr>
          </w:p>
        </w:tc>
        <w:tc>
          <w:tcPr>
            <w:tcW w:w="4535" w:type="dxa"/>
            <w:gridSpan w:val="2"/>
            <w:vAlign w:val="center"/>
          </w:tcPr>
          <w:p w14:paraId="2FAB30D3" w14:textId="77777777" w:rsidR="0023400D" w:rsidRPr="00854DDE" w:rsidRDefault="00CA34B0" w:rsidP="00FD162B">
            <w:pPr>
              <w:pStyle w:val="Sansinterligne"/>
              <w:spacing w:line="36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14:paraId="65F83805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14:paraId="308342E4" w14:textId="77777777" w:rsidR="0023400D" w:rsidRPr="00854DDE" w:rsidRDefault="0023400D" w:rsidP="00FD162B">
                <w:pPr>
                  <w:pStyle w:val="Sansinterligne"/>
                  <w:spacing w:line="360" w:lineRule="auto"/>
                  <w:jc w:val="center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14:paraId="36A9F527" w14:textId="77777777" w:rsidR="0023400D" w:rsidRPr="00537DB7" w:rsidRDefault="0023400D" w:rsidP="00FD162B">
            <w:pPr>
              <w:pStyle w:val="Sansinterligne"/>
              <w:spacing w:line="360" w:lineRule="auto"/>
              <w:ind w:left="87"/>
              <w:jc w:val="center"/>
            </w:pPr>
          </w:p>
        </w:tc>
        <w:tc>
          <w:tcPr>
            <w:tcW w:w="4535" w:type="dxa"/>
            <w:gridSpan w:val="2"/>
            <w:vAlign w:val="center"/>
          </w:tcPr>
          <w:p w14:paraId="312EA838" w14:textId="77777777" w:rsidR="0023400D" w:rsidRPr="00854DDE" w:rsidRDefault="00CA34B0" w:rsidP="00FD162B">
            <w:pPr>
              <w:pStyle w:val="Sansinterligne"/>
              <w:spacing w:line="36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14:paraId="24E38355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14:paraId="7E8A032F" w14:textId="77777777" w:rsidR="0023400D" w:rsidRPr="00854DDE" w:rsidRDefault="0023400D" w:rsidP="00FD162B">
                <w:pPr>
                  <w:pStyle w:val="Sansinterligne"/>
                  <w:spacing w:line="360" w:lineRule="auto"/>
                  <w:jc w:val="center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14:paraId="0FA92D72" w14:textId="77777777" w:rsidR="0023400D" w:rsidRPr="00537DB7" w:rsidRDefault="0023400D" w:rsidP="00FD162B">
            <w:pPr>
              <w:pStyle w:val="Sansinterligne"/>
              <w:spacing w:line="360" w:lineRule="auto"/>
              <w:ind w:left="87"/>
              <w:jc w:val="center"/>
            </w:pPr>
          </w:p>
        </w:tc>
        <w:tc>
          <w:tcPr>
            <w:tcW w:w="4535" w:type="dxa"/>
            <w:gridSpan w:val="2"/>
            <w:vAlign w:val="center"/>
          </w:tcPr>
          <w:p w14:paraId="68411C31" w14:textId="77777777" w:rsidR="0023400D" w:rsidRPr="00854DDE" w:rsidRDefault="00CA34B0" w:rsidP="00FD162B">
            <w:pPr>
              <w:pStyle w:val="Sansinterligne"/>
              <w:spacing w:line="36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14:paraId="2527E832" w14:textId="77777777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14:paraId="47320D33" w14:textId="77777777" w:rsidR="0023400D" w:rsidRPr="00854DDE" w:rsidRDefault="0023400D" w:rsidP="00FD162B">
                <w:pPr>
                  <w:pStyle w:val="Sansinterligne"/>
                  <w:spacing w:line="360" w:lineRule="auto"/>
                  <w:jc w:val="center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14:paraId="663135A4" w14:textId="77777777" w:rsidR="0023400D" w:rsidRPr="00537DB7" w:rsidRDefault="0023400D" w:rsidP="00FD162B">
            <w:pPr>
              <w:pStyle w:val="Sansinterligne"/>
              <w:spacing w:line="360" w:lineRule="auto"/>
              <w:ind w:left="87"/>
              <w:jc w:val="center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14:paraId="08E3C5CC" w14:textId="77777777" w:rsidR="0023400D" w:rsidRPr="008A3457" w:rsidRDefault="008A3457" w:rsidP="00FD162B">
                <w:pPr>
                  <w:pStyle w:val="Sansinterligne"/>
                  <w:spacing w:line="360" w:lineRule="auto"/>
                  <w:jc w:val="center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14:paraId="40968CDF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14:paraId="07038BC7" w14:textId="77777777" w:rsidR="0023400D" w:rsidRPr="00854DDE" w:rsidRDefault="0023400D" w:rsidP="00FD162B">
                <w:pPr>
                  <w:pStyle w:val="Sansinterligne"/>
                  <w:spacing w:line="360" w:lineRule="auto"/>
                  <w:jc w:val="center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14:paraId="2E15FAF4" w14:textId="77777777" w:rsidR="0023400D" w:rsidRPr="00537DB7" w:rsidRDefault="0023400D" w:rsidP="00FD162B">
            <w:pPr>
              <w:pStyle w:val="Sansinterligne"/>
              <w:spacing w:line="360" w:lineRule="auto"/>
              <w:ind w:left="87"/>
              <w:jc w:val="center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14:paraId="1C493C2F" w14:textId="77777777" w:rsidR="0023400D" w:rsidRPr="008A3457" w:rsidRDefault="008A3457" w:rsidP="00FD162B">
                <w:pPr>
                  <w:pStyle w:val="Sansinterligne"/>
                  <w:spacing w:line="360" w:lineRule="auto"/>
                  <w:jc w:val="center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14:paraId="0A943B41" w14:textId="77777777" w:rsidTr="00B941AE">
        <w:trPr>
          <w:cantSplit/>
          <w:trHeight w:val="68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EndPr/>
          <w:sdtContent>
            <w:tc>
              <w:tcPr>
                <w:tcW w:w="5103" w:type="dxa"/>
              </w:tcPr>
              <w:p w14:paraId="6AA730E2" w14:textId="77777777" w:rsidR="0023400D" w:rsidRPr="00854DDE" w:rsidRDefault="0023400D" w:rsidP="00FD162B">
                <w:pPr>
                  <w:pStyle w:val="Sansinterligne"/>
                  <w:spacing w:line="360" w:lineRule="auto"/>
                  <w:jc w:val="center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14:paraId="2B0B4131" w14:textId="77777777" w:rsidR="0023400D" w:rsidRPr="00537DB7" w:rsidRDefault="0023400D" w:rsidP="00FD162B">
            <w:pPr>
              <w:pStyle w:val="Sansinterligne"/>
              <w:spacing w:line="360" w:lineRule="auto"/>
              <w:ind w:left="87"/>
              <w:jc w:val="center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EndPr/>
          <w:sdtContent>
            <w:tc>
              <w:tcPr>
                <w:tcW w:w="4535" w:type="dxa"/>
                <w:gridSpan w:val="2"/>
              </w:tcPr>
              <w:p w14:paraId="69D0CEA3" w14:textId="77777777" w:rsidR="0023400D" w:rsidRPr="008A3457" w:rsidRDefault="008A3457" w:rsidP="00FD162B">
                <w:pPr>
                  <w:pStyle w:val="Sansinterligne"/>
                  <w:spacing w:line="360" w:lineRule="auto"/>
                  <w:jc w:val="center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14:paraId="73B1DFA3" w14:textId="77777777" w:rsidR="00581EF8" w:rsidRPr="00581EF8" w:rsidRDefault="00581EF8" w:rsidP="00FD162B">
      <w:pPr>
        <w:pStyle w:val="SubGroupSeparation"/>
        <w:spacing w:line="360" w:lineRule="auto"/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</w:tblGrid>
      <w:tr w:rsidR="00266647" w14:paraId="34507643" w14:textId="77777777" w:rsidTr="00D924E1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C3DB6B23FC464BD6B586CDFE48291E8C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14:paraId="09DD64CF" w14:textId="77777777" w:rsidR="00266647" w:rsidRPr="00854DDE" w:rsidRDefault="00266647" w:rsidP="00FD162B">
                <w:pPr>
                  <w:pStyle w:val="Sansinterligne"/>
                  <w:spacing w:afterLines="40" w:after="96" w:line="360" w:lineRule="auto"/>
                  <w:contextualSpacing/>
                  <w:jc w:val="center"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="00266647" w:rsidRPr="00FD3C3E" w14:paraId="64CDB81A" w14:textId="77777777" w:rsidTr="00D924E1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0487414F8AE44132920DCD96AD213734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EndPr/>
          <w:sdtContent>
            <w:tc>
              <w:tcPr>
                <w:tcW w:w="2632" w:type="dxa"/>
              </w:tcPr>
              <w:p w14:paraId="0DD5BCDD" w14:textId="77777777" w:rsidR="00266647" w:rsidRPr="00854DDE" w:rsidRDefault="00266647" w:rsidP="00FD162B">
                <w:pPr>
                  <w:pStyle w:val="Sansinterligne"/>
                  <w:spacing w:after="480" w:line="360" w:lineRule="auto"/>
                  <w:contextualSpacing/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</w:tr>
    </w:tbl>
    <w:tbl>
      <w:tblPr>
        <w:tblpPr w:leftFromText="141" w:rightFromText="141" w:vertAnchor="text" w:horzAnchor="margin" w:tblpXSpec="right" w:tblpY="235"/>
        <w:tblW w:w="1020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3402"/>
        <w:gridCol w:w="2268"/>
        <w:gridCol w:w="2268"/>
        <w:gridCol w:w="2269"/>
      </w:tblGrid>
      <w:tr w:rsidR="00DC51D8" w:rsidRPr="0046083A" w14:paraId="10DE4887" w14:textId="77777777" w:rsidTr="00087DD9">
        <w:trPr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AFF6FA1B96F646E2997120EED0D193AA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  <w:shd w:val="clear" w:color="auto" w:fill="0070C0"/>
                <w:vAlign w:val="bottom"/>
              </w:tcPr>
              <w:p w14:paraId="5F39D74D" w14:textId="77777777" w:rsidR="00DC51D8" w:rsidRPr="00871B1C" w:rsidRDefault="00DC51D8" w:rsidP="00096BBB">
                <w:pPr>
                  <w:pStyle w:val="HeaderCaptionLeft"/>
                  <w:spacing w:line="360" w:lineRule="auto"/>
                  <w:jc w:val="center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VacationAmount_LBL"/>
            <w:tag w:val="#Nav: Standard_Sales_Quote/1304"/>
            <w:id w:val="1182479650"/>
            <w:placeholder>
              <w:docPart w:val="ADFB7AC0DD05425BA244DC29425B44FB"/>
            </w:placeholder>
            <w:dataBinding w:prefixMappings="xmlns:ns0='urn:microsoft-dynamics-nav/reports/Standard_Sales_Quote/1304/'" w:xpath="/ns0:NavWordReportXmlPart[1]/ns0:Header[1]/ns0:Line[1]/ns0:VacationAmount_LBL[1]" w:storeItemID="{B3BFDA78-E141-47A9-9863-4B78FE595E88}"/>
            <w:text/>
          </w:sdtPr>
          <w:sdtEndPr/>
          <w:sdtContent>
            <w:tc>
              <w:tcPr>
                <w:tcW w:w="2268" w:type="dxa"/>
                <w:tcBorders>
                  <w:bottom w:val="nil"/>
                </w:tcBorders>
                <w:shd w:val="clear" w:color="auto" w:fill="0070C0"/>
                <w:vAlign w:val="bottom"/>
              </w:tcPr>
              <w:p w14:paraId="49059776" w14:textId="77777777" w:rsidR="00DC51D8" w:rsidRPr="00871B1C" w:rsidRDefault="00DC51D8" w:rsidP="00096BBB">
                <w:pPr>
                  <w:pStyle w:val="HeaderCaptionRight"/>
                  <w:spacing w:line="360" w:lineRule="auto"/>
                  <w:jc w:val="center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VacationAmount_LBL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bourAmount_LBL"/>
            <w:tag w:val="#Nav: Standard_Sales_Quote/1304"/>
            <w:id w:val="1794643282"/>
            <w:placeholder>
              <w:docPart w:val="7D82C1B65AB840D6B8611567E93F00C7"/>
            </w:placeholder>
            <w:dataBinding w:prefixMappings="xmlns:ns0='urn:microsoft-dynamics-nav/reports/Standard_Sales_Quote/1304/'" w:xpath="/ns0:NavWordReportXmlPart[1]/ns0:Header[1]/ns0:Line[1]/ns0:DebourAmount_LBL[1]" w:storeItemID="{B3BFDA78-E141-47A9-9863-4B78FE595E88}"/>
            <w:text/>
          </w:sdtPr>
          <w:sdtEndPr/>
          <w:sdtContent>
            <w:tc>
              <w:tcPr>
                <w:tcW w:w="2268" w:type="dxa"/>
                <w:tcBorders>
                  <w:bottom w:val="nil"/>
                </w:tcBorders>
                <w:shd w:val="clear" w:color="auto" w:fill="0070C0"/>
                <w:vAlign w:val="bottom"/>
              </w:tcPr>
              <w:p w14:paraId="769078AF" w14:textId="77777777" w:rsidR="00DC51D8" w:rsidRPr="00871B1C" w:rsidRDefault="00DC51D8" w:rsidP="00096BBB">
                <w:pPr>
                  <w:pStyle w:val="HeaderCaptionRight"/>
                  <w:spacing w:line="360" w:lineRule="auto"/>
                  <w:jc w:val="center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DebourAmount_LBL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-189837294"/>
            <w:placeholder>
              <w:docPart w:val="DefaultPlaceholder_-1854013440"/>
            </w:placeholder>
            <w15:dataBinding w:prefixMappings="xmlns:ns0='urn:microsoft-dynamics-nav/reports/Standard_Sales_Quote/1304/' " w:xpath="/ns0:NavWordReportXmlPart[1]/ns0:Header[1]/ns0:Totals[1]/ns0:TotalAmount_LBL[1]" w:storeItemID="{B3BFDA78-E141-47A9-9863-4B78FE595E88}" w16sdtdh:storeItemChecksum="jEwg1g=="/>
          </w:sdtPr>
          <w:sdtEndPr/>
          <w:sdtContent>
            <w:tc>
              <w:tcPr>
                <w:tcW w:w="2269" w:type="dxa"/>
                <w:tcBorders>
                  <w:bottom w:val="nil"/>
                </w:tcBorders>
                <w:shd w:val="clear" w:color="auto" w:fill="0070C0"/>
                <w:vAlign w:val="bottom"/>
              </w:tcPr>
              <w:p w14:paraId="1F72C438" w14:textId="1B78FE97" w:rsidR="00DC51D8" w:rsidRPr="00871B1C" w:rsidRDefault="0005288B" w:rsidP="00096BBB">
                <w:pPr>
                  <w:pStyle w:val="HeaderCaptionRight"/>
                  <w:spacing w:line="360" w:lineRule="auto"/>
                  <w:jc w:val="center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TotalAmount_LBL</w:t>
                </w:r>
              </w:p>
            </w:tc>
          </w:sdtContent>
        </w:sdt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B3BFDA78-E141-47A9-9863-4B78FE595E88}"/>
          <w15:repeatingSection/>
        </w:sdtPr>
        <w:sdtEndPr/>
        <w:sdtContent>
          <w:sdt>
            <w:sdtPr>
              <w:id w:val="872800820"/>
              <w:placeholder>
                <w:docPart w:val="F6F89FD71815495EA9714FD7B99159BA"/>
              </w:placeholder>
              <w15:repeatingSectionItem/>
            </w:sdtPr>
            <w:sdtEndPr/>
            <w:sdtContent>
              <w:tr w:rsidR="00DC51D8" w:rsidRPr="00FD3C3E" w14:paraId="23FEDE8A" w14:textId="77777777" w:rsidTr="00087DD9">
                <w:trPr>
                  <w:trHeight w:val="445"/>
                </w:trPr>
                <w:tc>
                  <w:tcPr>
                    <w:tcW w:w="3402" w:type="dxa"/>
                    <w:tcBorders>
                      <w:top w:val="nil"/>
                      <w:left w:val="single" w:sz="4" w:space="0" w:color="auto"/>
                      <w:bottom w:val="nil"/>
                      <w:right w:val="single" w:sz="4" w:space="0" w:color="auto"/>
                    </w:tcBorders>
                    <w:vAlign w:val="center"/>
                  </w:tcPr>
                  <w:p w14:paraId="3A910EA7" w14:textId="77777777" w:rsidR="00DC51D8" w:rsidRPr="00947B95" w:rsidRDefault="00CA34B0" w:rsidP="00096BBB">
                    <w:pPr>
                      <w:pStyle w:val="LeftAlign"/>
                      <w:spacing w:line="360" w:lineRule="auto"/>
                      <w:jc w:val="center"/>
                    </w:pPr>
                    <w:sdt>
                      <w:sdtPr>
                        <w:alias w:val="#Nav: /Header/Line/Description_Line"/>
                        <w:tag w:val="#Nav: Standard_Sales_Quote/1304"/>
                        <w:id w:val="-1420935410"/>
                        <w:placeholder>
                          <w:docPart w:val="2211C3946A9A4043B7D549E57293FD16"/>
                        </w:placeholder>
    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    <w:text/>
                      </w:sdtPr>
                      <w:sdtEndPr/>
                      <w:sdtContent>
                        <w:r w:rsidR="00DC51D8" w:rsidRPr="00947B95">
                          <w:t>Description_Line</w:t>
                        </w:r>
                      </w:sdtContent>
                    </w:sdt>
                  </w:p>
                </w:tc>
                <w:sdt>
                  <w:sdtPr>
                    <w:alias w:val="#Nav: /Header/Line/vacationAmount"/>
                    <w:tag w:val="#Nav: Standard_Sales_Quote/1304"/>
                    <w:id w:val="382909601"/>
                    <w:placeholder>
                      <w:docPart w:val="AAB59490F3D54A12AB9827F387CD484C"/>
                    </w:placeholder>
                    <w:dataBinding w:prefixMappings="xmlns:ns0='urn:microsoft-dynamics-nav/reports/Standard_Sales_Quote/1304/'" w:xpath="/ns0:NavWordReportXmlPart[1]/ns0:Header[1]/ns0:Line[1]/ns0:vacationAmount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2268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14:paraId="69EBEB91" w14:textId="3350CF9E" w:rsidR="00DC51D8" w:rsidRPr="00947B95" w:rsidRDefault="001B7DC9" w:rsidP="00CA34B0">
                        <w:pPr>
                          <w:pStyle w:val="RightAlign"/>
                        </w:pPr>
                        <w:r>
                          <w:t>vacationAmount</w:t>
                        </w:r>
                      </w:p>
                    </w:tc>
                  </w:sdtContent>
                </w:sdt>
                <w:sdt>
                  <w:sdtPr>
                    <w:alias w:val="#Nav: /Header/Line/DebourAmount"/>
                    <w:tag w:val="#Nav: Standard_Sales_Quote/1304"/>
                    <w:id w:val="773364929"/>
                    <w:placeholder>
                      <w:docPart w:val="D72C2A7AA3D04D8B971DF53309255780"/>
                    </w:placeholder>
                    <w:dataBinding w:prefixMappings="xmlns:ns0='urn:microsoft-dynamics-nav/reports/Standard_Sales_Quote/1304/'" w:xpath="/ns0:NavWordReportXmlPart[1]/ns0:Header[1]/ns0:Line[1]/ns0:DebourAmount[1]" w:storeItemID="{B3BFDA78-E141-47A9-9863-4B78FE595E88}"/>
                    <w:text/>
                  </w:sdtPr>
                  <w:sdtEndPr/>
                  <w:sdtContent>
                    <w:tc>
                      <w:tcPr>
                        <w:tcW w:w="2268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14:paraId="1AB8FDC8" w14:textId="621C9788" w:rsidR="00DC51D8" w:rsidRPr="00947B95" w:rsidRDefault="001B7DC9" w:rsidP="00CA34B0">
                        <w:pPr>
                          <w:pStyle w:val="RightAlign"/>
                        </w:pPr>
                        <w:r>
                          <w:t>DebourAmount</w:t>
                        </w:r>
                      </w:p>
                    </w:tc>
                  </w:sdtContent>
                </w:sdt>
                <w:tc>
                  <w:tcPr>
                    <w:tcW w:w="2269" w:type="dxa"/>
                    <w:tcBorders>
                      <w:top w:val="nil"/>
                      <w:left w:val="single" w:sz="4" w:space="0" w:color="auto"/>
                      <w:bottom w:val="nil"/>
                      <w:right w:val="single" w:sz="4" w:space="0" w:color="auto"/>
                    </w:tcBorders>
                    <w:vAlign w:val="center"/>
                  </w:tcPr>
                  <w:p w14:paraId="45ECAEE8" w14:textId="60F3CA2E" w:rsidR="00DC51D8" w:rsidRPr="00947B95" w:rsidRDefault="00DC51D8" w:rsidP="00266647">
                    <w:pPr>
                      <w:pStyle w:val="RightAlign"/>
                    </w:pPr>
                  </w:p>
                </w:tc>
              </w:tr>
            </w:sdtContent>
          </w:sdt>
        </w:sdtContent>
      </w:sdt>
    </w:tbl>
    <w:tbl>
      <w:tblPr>
        <w:tblStyle w:val="Grilledutableau"/>
        <w:tblW w:w="102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268"/>
        <w:gridCol w:w="2262"/>
      </w:tblGrid>
      <w:sdt>
        <w:sdtPr>
          <w:rPr>
            <w:b/>
            <w:bCs/>
          </w:rPr>
          <w:alias w:val="#Nav: /Header/ReportTotalsLine"/>
          <w:tag w:val="#Nav: Standard_Sales_Quote/1304"/>
          <w:id w:val="682866875"/>
          <w15:dataBinding w:prefixMappings="xmlns:ns0='urn:microsoft-dynamics-nav/reports/Standard_Sales_Quote/1304/' " w:xpath="/ns0:NavWordReportXmlPart[1]/ns0:Header[1]/ns0:ReportTotals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-101642164"/>
              <w:placeholder>
                <w:docPart w:val="4F5D2D11C9C5499CBDA69C271802DD5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E763D" w14:paraId="61A66522" w14:textId="77777777" w:rsidTr="00900E54">
                <w:trPr>
                  <w:trHeight w:val="447"/>
                </w:trPr>
                <w:sdt>
                  <w:sdtPr>
                    <w:rPr>
                      <w:b/>
                      <w:bCs/>
                    </w:rPr>
                    <w:alias w:val="#Nav: /Header/ReportTotalsLine/Description_ReportTotalsLine"/>
                    <w:tag w:val="#Nav: Standard_Sales_Quote/1304"/>
                    <w:id w:val="-905382379"/>
                    <w:placeholder>
                      <w:docPart w:val="5C3D2785D65B45F597163CD857AEE127"/>
                    </w:placeholder>
                    <w15:dataBinding w:prefixMappings="xmlns:ns0='urn:microsoft-dynamics-nav/reports/Standard_Sales_Quote/1304/' " w:xpath="/ns0:NavWordReportXmlPart[1]/ns0:Header[1]/ns0:ReportTotalsLine[1]/ns0:Description_ReportTotalsLine[1]" w:storeItemID="{B3BFDA78-E141-47A9-9863-4B78FE595E88}" w16sdtdh:storeItemChecksum="jEwg1g=="/>
                  </w:sdtPr>
                  <w:sdtEndPr/>
                  <w:sdtContent>
                    <w:tc>
                      <w:tcPr>
                        <w:tcW w:w="3402" w:type="dxa"/>
                      </w:tcPr>
                      <w:p w14:paraId="0F4C7452" w14:textId="19C50DF5" w:rsidR="00DE763D" w:rsidRPr="00CE1D2E" w:rsidRDefault="0005288B" w:rsidP="00CA34B0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TotalVacationAmount"/>
                    <w:tag w:val="#Nav: Standard_Sales_Quote/1304"/>
                    <w:id w:val="1650864257"/>
                    <w:placeholder>
                      <w:docPart w:val="5C3D2785D65B45F597163CD857AEE127"/>
                    </w:placeholder>
                    <w15:dataBinding w:prefixMappings="xmlns:ns0='urn:microsoft-dynamics-nav/reports/Standard_Sales_Quote/1304/' " w:xpath="/ns0:NavWordReportXmlPart[1]/ns0:Header[1]/ns0:ReportTotalsLine[1]/ns0:TotalVacationAmount[1]" w:storeItemID="{B3BFDA78-E141-47A9-9863-4B78FE595E88}" w16sdtdh:storeItemChecksum="jEwg1g=="/>
                  </w:sdtPr>
                  <w:sdtEndPr/>
                  <w:sdtContent>
                    <w:tc>
                      <w:tcPr>
                        <w:tcW w:w="2268" w:type="dxa"/>
                      </w:tcPr>
                      <w:p w14:paraId="0317319A" w14:textId="3148B650" w:rsidR="00DE763D" w:rsidRDefault="0005288B" w:rsidP="00CA34B0">
                        <w:proofErr w:type="spellStart"/>
                        <w:r>
                          <w:t>TotalVacationAmount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TotalDebourAmount"/>
                    <w:tag w:val="#Nav: Standard_Sales_Quote/1304"/>
                    <w:id w:val="-2107637368"/>
                    <w:placeholder>
                      <w:docPart w:val="5C3D2785D65B45F597163CD857AEE127"/>
                    </w:placeholder>
                    <w15:dataBinding w:prefixMappings="xmlns:ns0='urn:microsoft-dynamics-nav/reports/Standard_Sales_Quote/1304/' " w:xpath="/ns0:NavWordReportXmlPart[1]/ns0:Header[1]/ns0:ReportTotalsLine[1]/ns0:TotalDebourAmount[1]" w:storeItemID="{B3BFDA78-E141-47A9-9863-4B78FE595E88}" w16sdtdh:storeItemChecksum="jEwg1g=="/>
                  </w:sdtPr>
                  <w:sdtEndPr/>
                  <w:sdtContent>
                    <w:tc>
                      <w:tcPr>
                        <w:tcW w:w="2268" w:type="dxa"/>
                      </w:tcPr>
                      <w:p w14:paraId="2BD6A32F" w14:textId="1C71C6D8" w:rsidR="00DE763D" w:rsidRDefault="0005288B" w:rsidP="00CA34B0">
                        <w:proofErr w:type="spellStart"/>
                        <w:r>
                          <w:t>TotalDebourAmount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TotalVacationDebour"/>
                    <w:tag w:val="#Nav: Standard_Sales_Quote/1304"/>
                    <w:id w:val="-1859255546"/>
                    <w:placeholder>
                      <w:docPart w:val="DefaultPlaceholder_-1854013440"/>
                    </w:placeholder>
                    <w15:dataBinding w:prefixMappings="xmlns:ns0='urn:microsoft-dynamics-nav/reports/Standard_Sales_Quote/1304/' " w:xpath="/ns0:NavWordReportXmlPart[1]/ns0:Header[1]/ns0:ReportTotalsLine[1]/ns0:TotalVacationDebour[1]" w:storeItemID="{B3BFDA78-E141-47A9-9863-4B78FE595E88}" w16sdtdh:storeItemChecksum="jEwg1g=="/>
                  </w:sdtPr>
                  <w:sdtEndPr/>
                  <w:sdtContent>
                    <w:tc>
                      <w:tcPr>
                        <w:tcW w:w="2262" w:type="dxa"/>
                      </w:tcPr>
                      <w:p w14:paraId="643F0B6E" w14:textId="645C7558" w:rsidR="00DE763D" w:rsidRDefault="0005288B" w:rsidP="00CA34B0">
                        <w:proofErr w:type="spellStart"/>
                        <w:r>
                          <w:t>TotalVacationDebour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DE763D" w14:paraId="00A057D0" w14:textId="77777777" w:rsidTr="00900E54">
        <w:trPr>
          <w:gridBefore w:val="2"/>
          <w:wBefore w:w="5670" w:type="dxa"/>
          <w:trHeight w:val="459"/>
        </w:trPr>
        <w:sdt>
          <w:sdtPr>
            <w:rPr>
              <w:b/>
              <w:bCs/>
            </w:rPr>
            <w:id w:val="982664159"/>
            <w:placeholder>
              <w:docPart w:val="5C3D2785D65B45F597163CD857AEE127"/>
            </w:placeholder>
            <w15:dataBinding w:prefixMappings="xmlns:ns0='urn:microsoft-dynamics-nav/reports/Standard_Sales_Quote/1304/' " w:xpath="/ns0:NavWordReportXmlPart[1]/ns0:Header[1]/ns0:Totals[1]/ns0:TotalTTCAmount_LBL[1]" w:storeItemID="{B3BFDA78-E141-47A9-9863-4B78FE595E88}" w16sdtdh:storeItemChecksum="jEwg1g=="/>
          </w:sdtPr>
          <w:sdtEndPr/>
          <w:sdtContent>
            <w:tc>
              <w:tcPr>
                <w:tcW w:w="2268" w:type="dxa"/>
              </w:tcPr>
              <w:p w14:paraId="4782B1F4" w14:textId="23DF3C41" w:rsidR="00DE763D" w:rsidRPr="003B0484" w:rsidRDefault="0005288B" w:rsidP="00900E54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TotalTTCAmount_LBL</w:t>
                </w:r>
                <w:proofErr w:type="spellEnd"/>
              </w:p>
            </w:tc>
          </w:sdtContent>
        </w:sdt>
        <w:sdt>
          <w:sdtPr>
            <w:id w:val="-1369137000"/>
            <w:placeholder>
              <w:docPart w:val="5C3D2785D65B45F597163CD857AEE127"/>
            </w:placeholder>
            <w15:dataBinding w:prefixMappings="xmlns:ns0='urn:microsoft-dynamics-nav/reports/Standard_Sales_Quote/1304/' " w:xpath="/ns0:NavWordReportXmlPart[1]/ns0:Header[1]/ns0:Totals[1]/ns0:TotalAmountIncludingVAT[1]" w:storeItemID="{B3BFDA78-E141-47A9-9863-4B78FE595E88}" w16sdtdh:storeItemChecksum="jEwg1g=="/>
          </w:sdtPr>
          <w:sdtEndPr/>
          <w:sdtContent>
            <w:tc>
              <w:tcPr>
                <w:tcW w:w="2262" w:type="dxa"/>
              </w:tcPr>
              <w:p w14:paraId="7BF1A6FE" w14:textId="1FAACB29" w:rsidR="00DE763D" w:rsidRDefault="0005288B" w:rsidP="00900E54">
                <w:pPr>
                  <w:jc w:val="right"/>
                </w:pPr>
                <w:proofErr w:type="spellStart"/>
                <w:r>
                  <w:t>TotalAmountIncludingVAT</w:t>
                </w:r>
                <w:proofErr w:type="spellEnd"/>
              </w:p>
            </w:tc>
          </w:sdtContent>
        </w:sdt>
      </w:tr>
      <w:tr w:rsidR="00DE763D" w14:paraId="70B16138" w14:textId="77777777" w:rsidTr="00900E54">
        <w:trPr>
          <w:gridBefore w:val="2"/>
          <w:wBefore w:w="5670" w:type="dxa"/>
          <w:trHeight w:val="447"/>
        </w:trPr>
        <w:tc>
          <w:tcPr>
            <w:tcW w:w="2268" w:type="dxa"/>
          </w:tcPr>
          <w:p w14:paraId="22556BA7" w14:textId="77777777" w:rsidR="00DE763D" w:rsidRPr="003B0484" w:rsidRDefault="00DE763D" w:rsidP="00900E54">
            <w:pPr>
              <w:jc w:val="right"/>
              <w:rPr>
                <w:b/>
                <w:bCs/>
              </w:rPr>
            </w:pPr>
            <w:proofErr w:type="spellStart"/>
            <w:r w:rsidRPr="003B0484">
              <w:rPr>
                <w:b/>
                <w:bCs/>
              </w:rPr>
              <w:t>Acompte</w:t>
            </w:r>
            <w:proofErr w:type="spellEnd"/>
          </w:p>
        </w:tc>
        <w:tc>
          <w:tcPr>
            <w:tcW w:w="2262" w:type="dxa"/>
          </w:tcPr>
          <w:p w14:paraId="420FBC23" w14:textId="77777777" w:rsidR="00DE763D" w:rsidRDefault="00DE763D" w:rsidP="00900E54"/>
        </w:tc>
      </w:tr>
      <w:tr w:rsidR="00DE763D" w14:paraId="0D9C664D" w14:textId="77777777" w:rsidTr="00900E54">
        <w:trPr>
          <w:gridBefore w:val="2"/>
          <w:wBefore w:w="5670" w:type="dxa"/>
          <w:trHeight w:val="447"/>
        </w:trPr>
        <w:sdt>
          <w:sdtPr>
            <w:rPr>
              <w:b/>
              <w:bCs/>
            </w:rPr>
            <w:id w:val="1788922979"/>
            <w:placeholder>
              <w:docPart w:val="5C3D2785D65B45F597163CD857AEE127"/>
            </w:placeholder>
            <w15:dataBinding w:prefixMappings="xmlns:ns0='urn:microsoft-dynamics-nav/reports/Standard_Sales_Quote/1304/' " w:xpath="/ns0:NavWordReportXmlPart[1]/ns0:Header[1]/ns0:Totals[1]/ns0:TotalNetAmount_LBL[1]" w:storeItemID="{B3BFDA78-E141-47A9-9863-4B78FE595E88}" w16sdtdh:storeItemChecksum="jEwg1g=="/>
          </w:sdtPr>
          <w:sdtEndPr/>
          <w:sdtContent>
            <w:tc>
              <w:tcPr>
                <w:tcW w:w="2268" w:type="dxa"/>
              </w:tcPr>
              <w:p w14:paraId="5FEB830C" w14:textId="0C5535DB" w:rsidR="00DE763D" w:rsidRPr="003B0484" w:rsidRDefault="0005288B" w:rsidP="00900E54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TotalNetAmount_LBL</w:t>
                </w:r>
                <w:proofErr w:type="spellEnd"/>
              </w:p>
            </w:tc>
          </w:sdtContent>
        </w:sdt>
        <w:sdt>
          <w:sdtPr>
            <w:id w:val="-1386936881"/>
            <w:placeholder>
              <w:docPart w:val="DefaultPlaceholder_-1854013440"/>
            </w:placeholder>
            <w15:dataBinding w:prefixMappings="xmlns:ns0='urn:microsoft-dynamics-nav/reports/Standard_Sales_Quote/1304/' " w:xpath="/ns0:NavWordReportXmlPart[1]/ns0:Header[1]/ns0:Totals[1]/ns0:TotalNetAmount_PTE[1]" w:storeItemID="{B3BFDA78-E141-47A9-9863-4B78FE595E88}" w16sdtdh:storeItemChecksum="jEwg1g=="/>
          </w:sdtPr>
          <w:sdtEndPr/>
          <w:sdtContent>
            <w:tc>
              <w:tcPr>
                <w:tcW w:w="2262" w:type="dxa"/>
              </w:tcPr>
              <w:p w14:paraId="690F5E2A" w14:textId="165FEF56" w:rsidR="00DE763D" w:rsidRDefault="0005288B" w:rsidP="00900E54">
                <w:pPr>
                  <w:jc w:val="right"/>
                </w:pPr>
                <w:proofErr w:type="spellStart"/>
                <w:r>
                  <w:t>TotalNetAmount_PTE</w:t>
                </w:r>
                <w:proofErr w:type="spellEnd"/>
              </w:p>
            </w:tc>
          </w:sdtContent>
        </w:sdt>
      </w:tr>
    </w:tbl>
    <w:p w14:paraId="69B82A45" w14:textId="24CB393A" w:rsidR="0005288B" w:rsidRDefault="0005288B" w:rsidP="00CA34B0">
      <w:pPr>
        <w:pStyle w:val="Corpsdetexte"/>
        <w:spacing w:before="79"/>
        <w:ind w:right="124"/>
      </w:pPr>
    </w:p>
    <w:sectPr w:rsidR="0005288B" w:rsidSect="0055738E">
      <w:headerReference w:type="default" r:id="rId9"/>
      <w:footerReference w:type="first" r:id="rId10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5C9F" w14:textId="77777777" w:rsidR="00FD5BC6" w:rsidRDefault="00FD5BC6" w:rsidP="00E40C63">
      <w:pPr>
        <w:spacing w:after="0"/>
      </w:pPr>
      <w:r>
        <w:separator/>
      </w:r>
    </w:p>
  </w:endnote>
  <w:endnote w:type="continuationSeparator" w:id="0">
    <w:p w14:paraId="3270BD85" w14:textId="77777777" w:rsidR="00FD5BC6" w:rsidRDefault="00FD5BC6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28A7" w14:textId="77777777" w:rsidR="00CA34B0" w:rsidRDefault="00CA34B0" w:rsidP="00CA34B0">
    <w:pPr>
      <w:pStyle w:val="Corpsdetexte"/>
      <w:spacing w:before="181" w:line="242" w:lineRule="auto"/>
      <w:ind w:left="9" w:right="124"/>
      <w:jc w:val="center"/>
    </w:pPr>
    <w:r>
      <w:t>Le</w:t>
    </w:r>
    <w:r>
      <w:rPr>
        <w:spacing w:val="-7"/>
      </w:rPr>
      <w:t xml:space="preserve"> </w:t>
    </w:r>
    <w:proofErr w:type="spellStart"/>
    <w:r>
      <w:t>debiteur</w:t>
    </w:r>
    <w:proofErr w:type="spellEnd"/>
    <w:r>
      <w:rPr>
        <w:spacing w:val="-6"/>
      </w:rPr>
      <w:t xml:space="preserve"> </w:t>
    </w:r>
    <w:proofErr w:type="spellStart"/>
    <w:r>
      <w:t>professionel</w:t>
    </w:r>
    <w:proofErr w:type="spellEnd"/>
    <w:r>
      <w:rPr>
        <w:spacing w:val="-5"/>
      </w:rPr>
      <w:t xml:space="preserve"> </w:t>
    </w:r>
    <w:r>
      <w:t>des</w:t>
    </w:r>
    <w:r>
      <w:rPr>
        <w:spacing w:val="-5"/>
      </w:rPr>
      <w:t xml:space="preserve"> </w:t>
    </w:r>
    <w:r>
      <w:t>sommes</w:t>
    </w:r>
    <w:r>
      <w:rPr>
        <w:spacing w:val="-5"/>
      </w:rPr>
      <w:t xml:space="preserve"> </w:t>
    </w:r>
    <w:r>
      <w:t>dues,</w:t>
    </w:r>
    <w:r>
      <w:rPr>
        <w:spacing w:val="-6"/>
      </w:rPr>
      <w:t xml:space="preserve"> </w:t>
    </w:r>
    <w:r>
      <w:t>qui</w:t>
    </w:r>
    <w:r>
      <w:rPr>
        <w:spacing w:val="-5"/>
      </w:rPr>
      <w:t xml:space="preserve"> </w:t>
    </w:r>
    <w:r>
      <w:t>ne</w:t>
    </w:r>
    <w:r>
      <w:rPr>
        <w:spacing w:val="-6"/>
      </w:rPr>
      <w:t xml:space="preserve"> </w:t>
    </w:r>
    <w:r>
      <w:t>seraient</w:t>
    </w:r>
    <w:r>
      <w:rPr>
        <w:spacing w:val="-5"/>
      </w:rPr>
      <w:t xml:space="preserve"> </w:t>
    </w:r>
    <w:r>
      <w:t>pas</w:t>
    </w:r>
    <w:r>
      <w:rPr>
        <w:spacing w:val="-6"/>
      </w:rPr>
      <w:t xml:space="preserve"> </w:t>
    </w:r>
    <w:proofErr w:type="spellStart"/>
    <w:r>
      <w:t>reglees</w:t>
    </w:r>
    <w:proofErr w:type="spellEnd"/>
    <w:r>
      <w:rPr>
        <w:spacing w:val="-5"/>
      </w:rPr>
      <w:t xml:space="preserve"> </w:t>
    </w:r>
    <w:proofErr w:type="spellStart"/>
    <w:r>
      <w:t>a</w:t>
    </w:r>
    <w:proofErr w:type="spellEnd"/>
    <w:r>
      <w:rPr>
        <w:spacing w:val="-6"/>
      </w:rPr>
      <w:t xml:space="preserve"> </w:t>
    </w:r>
    <w:r>
      <w:t>bonne</w:t>
    </w:r>
    <w:r>
      <w:rPr>
        <w:spacing w:val="-6"/>
      </w:rPr>
      <w:t xml:space="preserve"> </w:t>
    </w:r>
    <w:r>
      <w:t>date,</w:t>
    </w:r>
    <w:r>
      <w:rPr>
        <w:spacing w:val="-5"/>
      </w:rPr>
      <w:t xml:space="preserve"> </w:t>
    </w:r>
    <w:r>
      <w:t>est</w:t>
    </w:r>
    <w:r>
      <w:rPr>
        <w:spacing w:val="-5"/>
      </w:rPr>
      <w:t xml:space="preserve"> </w:t>
    </w:r>
    <w:r>
      <w:t>redevable</w:t>
    </w:r>
    <w:r>
      <w:rPr>
        <w:spacing w:val="-7"/>
      </w:rPr>
      <w:t xml:space="preserve"> </w:t>
    </w:r>
    <w:r>
      <w:t>de</w:t>
    </w:r>
    <w:r>
      <w:rPr>
        <w:spacing w:val="-6"/>
      </w:rPr>
      <w:t xml:space="preserve"> </w:t>
    </w:r>
    <w:r>
      <w:t>plein</w:t>
    </w:r>
    <w:r>
      <w:rPr>
        <w:spacing w:val="-6"/>
      </w:rPr>
      <w:t xml:space="preserve"> </w:t>
    </w:r>
    <w:r>
      <w:t>droit</w:t>
    </w:r>
    <w:r>
      <w:rPr>
        <w:spacing w:val="-5"/>
      </w:rPr>
      <w:t xml:space="preserve"> </w:t>
    </w:r>
    <w:r>
      <w:t>de</w:t>
    </w:r>
    <w:r>
      <w:rPr>
        <w:spacing w:val="-6"/>
      </w:rPr>
      <w:t xml:space="preserve"> </w:t>
    </w:r>
    <w:proofErr w:type="spellStart"/>
    <w:r>
      <w:t>penalites</w:t>
    </w:r>
    <w:proofErr w:type="spellEnd"/>
    <w:r>
      <w:rPr>
        <w:spacing w:val="-5"/>
      </w:rPr>
      <w:t xml:space="preserve"> </w:t>
    </w:r>
    <w:r>
      <w:t>de</w:t>
    </w:r>
    <w:r>
      <w:rPr>
        <w:spacing w:val="-7"/>
      </w:rPr>
      <w:t xml:space="preserve"> </w:t>
    </w:r>
    <w:r>
      <w:t>retard</w:t>
    </w:r>
    <w:r>
      <w:rPr>
        <w:spacing w:val="-7"/>
      </w:rPr>
      <w:t xml:space="preserve"> </w:t>
    </w:r>
    <w:r>
      <w:t>d'un</w:t>
    </w:r>
    <w:r>
      <w:rPr>
        <w:spacing w:val="-6"/>
      </w:rPr>
      <w:t xml:space="preserve"> </w:t>
    </w:r>
    <w:r>
      <w:t>montant</w:t>
    </w:r>
    <w:r>
      <w:rPr>
        <w:spacing w:val="-5"/>
      </w:rPr>
      <w:t xml:space="preserve"> </w:t>
    </w:r>
    <w:proofErr w:type="spellStart"/>
    <w:r>
      <w:t>egal</w:t>
    </w:r>
    <w:proofErr w:type="spellEnd"/>
    <w:r>
      <w:rPr>
        <w:spacing w:val="-5"/>
      </w:rPr>
      <w:t xml:space="preserve"> </w:t>
    </w:r>
    <w:r>
      <w:t>au</w:t>
    </w:r>
    <w:r>
      <w:rPr>
        <w:spacing w:val="-6"/>
      </w:rPr>
      <w:t xml:space="preserve"> </w:t>
    </w:r>
    <w:r>
      <w:t>taux</w:t>
    </w:r>
    <w:r>
      <w:rPr>
        <w:spacing w:val="-7"/>
      </w:rPr>
      <w:t xml:space="preserve"> </w:t>
    </w:r>
    <w:r>
      <w:t>d'</w:t>
    </w:r>
    <w:proofErr w:type="spellStart"/>
    <w:r>
      <w:t>interet</w:t>
    </w:r>
    <w:proofErr w:type="spellEnd"/>
    <w:r>
      <w:rPr>
        <w:spacing w:val="-6"/>
      </w:rPr>
      <w:t xml:space="preserve"> </w:t>
    </w:r>
    <w:r>
      <w:t>applique</w:t>
    </w:r>
    <w:r>
      <w:rPr>
        <w:spacing w:val="1"/>
      </w:rPr>
      <w:t xml:space="preserve"> </w:t>
    </w:r>
    <w:r>
      <w:t xml:space="preserve">par la Banque </w:t>
    </w:r>
    <w:proofErr w:type="spellStart"/>
    <w:r>
      <w:t>europeenne</w:t>
    </w:r>
    <w:proofErr w:type="spellEnd"/>
    <w:r>
      <w:t xml:space="preserve"> a son </w:t>
    </w:r>
    <w:proofErr w:type="spellStart"/>
    <w:r>
      <w:t>operation</w:t>
    </w:r>
    <w:proofErr w:type="spellEnd"/>
    <w:r>
      <w:t xml:space="preserve"> de refinancement la plus </w:t>
    </w:r>
    <w:proofErr w:type="spellStart"/>
    <w:r>
      <w:t>recente</w:t>
    </w:r>
    <w:proofErr w:type="spellEnd"/>
    <w:r>
      <w:t xml:space="preserve"> </w:t>
    </w:r>
    <w:proofErr w:type="spellStart"/>
    <w:r>
      <w:t>majoree</w:t>
    </w:r>
    <w:proofErr w:type="spellEnd"/>
    <w:r>
      <w:t xml:space="preserve"> de 5 points de pourcentage et d'une </w:t>
    </w:r>
    <w:proofErr w:type="spellStart"/>
    <w:r>
      <w:t>indemnite</w:t>
    </w:r>
    <w:proofErr w:type="spellEnd"/>
    <w:r>
      <w:t xml:space="preserve"> forfaitaire pour frais de recouvrement d'un</w:t>
    </w:r>
    <w:r>
      <w:rPr>
        <w:spacing w:val="1"/>
      </w:rPr>
      <w:t xml:space="preserve"> </w:t>
    </w:r>
    <w:r>
      <w:t>montant</w:t>
    </w:r>
    <w:r>
      <w:rPr>
        <w:spacing w:val="-2"/>
      </w:rPr>
      <w:t xml:space="preserve"> </w:t>
    </w:r>
    <w:r>
      <w:t>de</w:t>
    </w:r>
    <w:r>
      <w:rPr>
        <w:spacing w:val="-2"/>
      </w:rPr>
      <w:t xml:space="preserve"> </w:t>
    </w:r>
    <w:r>
      <w:t>40</w:t>
    </w:r>
    <w:r>
      <w:rPr>
        <w:spacing w:val="-2"/>
      </w:rPr>
      <w:t xml:space="preserve"> </w:t>
    </w:r>
    <w:proofErr w:type="gramStart"/>
    <w:r>
      <w:t>euros.(</w:t>
    </w:r>
    <w:proofErr w:type="gramEnd"/>
    <w:r>
      <w:t>Art.</w:t>
    </w:r>
    <w:r>
      <w:rPr>
        <w:spacing w:val="-1"/>
      </w:rPr>
      <w:t xml:space="preserve"> </w:t>
    </w:r>
    <w:r>
      <w:t>D.441-5</w:t>
    </w:r>
    <w:r>
      <w:rPr>
        <w:spacing w:val="-2"/>
      </w:rPr>
      <w:t xml:space="preserve"> </w:t>
    </w:r>
    <w:r>
      <w:t>du</w:t>
    </w:r>
    <w:r>
      <w:rPr>
        <w:spacing w:val="-3"/>
      </w:rPr>
      <w:t xml:space="preserve"> </w:t>
    </w:r>
    <w:r>
      <w:t>Code</w:t>
    </w:r>
    <w:r>
      <w:rPr>
        <w:spacing w:val="-1"/>
      </w:rPr>
      <w:t xml:space="preserve"> </w:t>
    </w:r>
    <w:r>
      <w:t>de</w:t>
    </w:r>
    <w:r>
      <w:rPr>
        <w:spacing w:val="-2"/>
      </w:rPr>
      <w:t xml:space="preserve"> </w:t>
    </w:r>
    <w:r>
      <w:t>commerce)</w:t>
    </w:r>
  </w:p>
  <w:p w14:paraId="355D4E95" w14:textId="77777777" w:rsidR="00CA34B0" w:rsidRDefault="00CA34B0" w:rsidP="00CA34B0">
    <w:pPr>
      <w:pStyle w:val="Corpsdetexte"/>
      <w:spacing w:before="5" w:line="235" w:lineRule="auto"/>
      <w:ind w:left="3782" w:right="3876" w:firstLine="17"/>
      <w:jc w:val="center"/>
    </w:pPr>
    <w:r>
      <w:t>La</w:t>
    </w:r>
    <w:r>
      <w:rPr>
        <w:spacing w:val="-6"/>
      </w:rPr>
      <w:t xml:space="preserve"> </w:t>
    </w:r>
    <w:r>
      <w:t>T.V.A.</w:t>
    </w:r>
    <w:r>
      <w:rPr>
        <w:spacing w:val="-4"/>
      </w:rPr>
      <w:t xml:space="preserve"> </w:t>
    </w:r>
    <w:r>
      <w:t>est</w:t>
    </w:r>
    <w:r>
      <w:rPr>
        <w:spacing w:val="-5"/>
      </w:rPr>
      <w:t xml:space="preserve"> </w:t>
    </w:r>
    <w:proofErr w:type="spellStart"/>
    <w:r>
      <w:t>acquittee</w:t>
    </w:r>
    <w:proofErr w:type="spellEnd"/>
    <w:r>
      <w:rPr>
        <w:spacing w:val="-5"/>
      </w:rPr>
      <w:t xml:space="preserve"> </w:t>
    </w:r>
    <w:r>
      <w:t>sur</w:t>
    </w:r>
    <w:r>
      <w:rPr>
        <w:spacing w:val="-5"/>
      </w:rPr>
      <w:t xml:space="preserve"> </w:t>
    </w:r>
    <w:r>
      <w:t>la</w:t>
    </w:r>
    <w:r>
      <w:rPr>
        <w:spacing w:val="-7"/>
      </w:rPr>
      <w:t xml:space="preserve"> </w:t>
    </w:r>
    <w:proofErr w:type="spellStart"/>
    <w:r>
      <w:t>regime</w:t>
    </w:r>
    <w:proofErr w:type="spellEnd"/>
    <w:r>
      <w:rPr>
        <w:spacing w:val="-5"/>
      </w:rPr>
      <w:t xml:space="preserve"> </w:t>
    </w:r>
    <w:r>
      <w:t>des</w:t>
    </w:r>
    <w:r>
      <w:rPr>
        <w:spacing w:val="-4"/>
      </w:rPr>
      <w:t xml:space="preserve"> </w:t>
    </w:r>
    <w:r>
      <w:t>encaissements.</w:t>
    </w:r>
    <w:r>
      <w:rPr>
        <w:spacing w:val="-36"/>
      </w:rPr>
      <w:t xml:space="preserve"> </w:t>
    </w:r>
    <w:r>
      <w:rPr>
        <w:spacing w:val="-1"/>
      </w:rPr>
      <w:t>TVA</w:t>
    </w:r>
    <w:r>
      <w:rPr>
        <w:spacing w:val="-7"/>
      </w:rPr>
      <w:t xml:space="preserve"> </w:t>
    </w:r>
    <w:r>
      <w:rPr>
        <w:spacing w:val="-1"/>
      </w:rPr>
      <w:t>Intracommunautaire</w:t>
    </w:r>
    <w:r>
      <w:rPr>
        <w:spacing w:val="-8"/>
      </w:rPr>
      <w:t xml:space="preserve"> </w:t>
    </w:r>
    <w:r>
      <w:t>numéro</w:t>
    </w:r>
    <w:r>
      <w:rPr>
        <w:spacing w:val="-9"/>
      </w:rPr>
      <w:t xml:space="preserve"> </w:t>
    </w:r>
    <w:r>
      <w:t>FR8740189934900021</w:t>
    </w:r>
  </w:p>
  <w:p w14:paraId="579C81A5" w14:textId="77777777" w:rsidR="00CA34B0" w:rsidRDefault="00CA34B0" w:rsidP="00CA34B0">
    <w:pPr>
      <w:pStyle w:val="Corpsdetexte"/>
      <w:spacing w:before="80"/>
      <w:ind w:left="7" w:right="124"/>
      <w:jc w:val="center"/>
    </w:pPr>
    <w:r>
      <w:t>Bank</w:t>
    </w:r>
    <w:r>
      <w:rPr>
        <w:spacing w:val="-4"/>
      </w:rPr>
      <w:t xml:space="preserve"> </w:t>
    </w:r>
    <w:proofErr w:type="gramStart"/>
    <w:r>
      <w:t>Info:</w:t>
    </w:r>
    <w:proofErr w:type="gramEnd"/>
    <w:r>
      <w:rPr>
        <w:spacing w:val="-8"/>
      </w:rPr>
      <w:t xml:space="preserve"> </w:t>
    </w:r>
    <w:r>
      <w:t>BANQUE</w:t>
    </w:r>
    <w:r>
      <w:rPr>
        <w:spacing w:val="-6"/>
      </w:rPr>
      <w:t xml:space="preserve"> </w:t>
    </w:r>
    <w:r>
      <w:t>CIC</w:t>
    </w:r>
    <w:r>
      <w:rPr>
        <w:spacing w:val="-7"/>
      </w:rPr>
      <w:t xml:space="preserve"> </w:t>
    </w:r>
    <w:r>
      <w:t>-</w:t>
    </w:r>
    <w:r>
      <w:rPr>
        <w:spacing w:val="-7"/>
      </w:rPr>
      <w:t xml:space="preserve"> </w:t>
    </w:r>
    <w:r>
      <w:t>SWIF</w:t>
    </w:r>
    <w:r>
      <w:rPr>
        <w:spacing w:val="-7"/>
      </w:rPr>
      <w:t xml:space="preserve"> </w:t>
    </w:r>
    <w:r>
      <w:t>CMCIFRPP</w:t>
    </w:r>
    <w:r>
      <w:rPr>
        <w:spacing w:val="-7"/>
      </w:rPr>
      <w:t xml:space="preserve"> </w:t>
    </w:r>
    <w:r>
      <w:t>-</w:t>
    </w:r>
    <w:r>
      <w:rPr>
        <w:spacing w:val="-7"/>
      </w:rPr>
      <w:t xml:space="preserve"> </w:t>
    </w:r>
    <w:r>
      <w:t>IBAN</w:t>
    </w:r>
    <w:r>
      <w:rPr>
        <w:spacing w:val="-7"/>
      </w:rPr>
      <w:t xml:space="preserve"> </w:t>
    </w:r>
    <w:r>
      <w:t>No.</w:t>
    </w:r>
    <w:r>
      <w:rPr>
        <w:spacing w:val="-8"/>
      </w:rPr>
      <w:t xml:space="preserve"> </w:t>
    </w:r>
    <w:r>
      <w:t>FR7630066107710001037930172</w:t>
    </w:r>
  </w:p>
  <w:p w14:paraId="2A2676C7" w14:textId="77777777" w:rsidR="00CA34B0" w:rsidRDefault="00CA34B0" w:rsidP="00CA34B0">
    <w:pPr>
      <w:pStyle w:val="Corpsdetexte"/>
      <w:spacing w:before="79"/>
      <w:ind w:left="7" w:right="124"/>
      <w:jc w:val="center"/>
    </w:pPr>
    <w:r>
      <w:t>SAB</w:t>
    </w:r>
    <w:r>
      <w:rPr>
        <w:spacing w:val="-5"/>
      </w:rPr>
      <w:t xml:space="preserve"> </w:t>
    </w:r>
    <w:r>
      <w:t>FORMALITES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r>
      <w:t>23,</w:t>
    </w:r>
    <w:r>
      <w:rPr>
        <w:spacing w:val="-4"/>
      </w:rPr>
      <w:t xml:space="preserve"> </w:t>
    </w:r>
    <w:r>
      <w:t>rue</w:t>
    </w:r>
    <w:r>
      <w:rPr>
        <w:spacing w:val="-6"/>
      </w:rPr>
      <w:t xml:space="preserve"> </w:t>
    </w:r>
    <w:r>
      <w:t>du</w:t>
    </w:r>
    <w:r>
      <w:rPr>
        <w:spacing w:val="-4"/>
      </w:rPr>
      <w:t xml:space="preserve"> </w:t>
    </w:r>
    <w:r>
      <w:t>Roule</w:t>
    </w:r>
    <w:r>
      <w:rPr>
        <w:spacing w:val="-5"/>
      </w:rPr>
      <w:t xml:space="preserve"> </w:t>
    </w:r>
    <w:r>
      <w:t>75001</w:t>
    </w:r>
    <w:r>
      <w:rPr>
        <w:spacing w:val="-4"/>
      </w:rPr>
      <w:t xml:space="preserve"> </w:t>
    </w:r>
    <w:r>
      <w:t>PARIS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r>
      <w:t>RCS</w:t>
    </w:r>
    <w:r>
      <w:rPr>
        <w:spacing w:val="-4"/>
      </w:rPr>
      <w:t xml:space="preserve"> </w:t>
    </w:r>
    <w:r>
      <w:t>401</w:t>
    </w:r>
    <w:r>
      <w:rPr>
        <w:spacing w:val="-5"/>
      </w:rPr>
      <w:t xml:space="preserve"> </w:t>
    </w:r>
    <w:r>
      <w:t>899</w:t>
    </w:r>
    <w:r>
      <w:rPr>
        <w:spacing w:val="-5"/>
      </w:rPr>
      <w:t xml:space="preserve"> </w:t>
    </w:r>
    <w:r>
      <w:t>349</w:t>
    </w:r>
    <w:r>
      <w:rPr>
        <w:spacing w:val="-5"/>
      </w:rPr>
      <w:t xml:space="preserve"> </w:t>
    </w:r>
    <w:r>
      <w:t>Code</w:t>
    </w:r>
    <w:r>
      <w:rPr>
        <w:spacing w:val="-5"/>
      </w:rPr>
      <w:t xml:space="preserve"> </w:t>
    </w:r>
    <w:r>
      <w:t>APE</w:t>
    </w:r>
    <w:r>
      <w:rPr>
        <w:spacing w:val="-4"/>
      </w:rPr>
      <w:t xml:space="preserve"> </w:t>
    </w:r>
    <w:r>
      <w:t>741</w:t>
    </w:r>
    <w:r>
      <w:rPr>
        <w:spacing w:val="-5"/>
      </w:rPr>
      <w:t xml:space="preserve"> </w:t>
    </w:r>
    <w:r>
      <w:t>A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proofErr w:type="gramStart"/>
    <w:r>
      <w:t>Tel:</w:t>
    </w:r>
    <w:proofErr w:type="gramEnd"/>
    <w:r>
      <w:rPr>
        <w:spacing w:val="-4"/>
      </w:rPr>
      <w:t xml:space="preserve"> </w:t>
    </w:r>
    <w:r>
      <w:t>01.45.08.58.89</w:t>
    </w:r>
  </w:p>
  <w:p w14:paraId="69D0EFD2" w14:textId="77777777" w:rsidR="00CA34B0" w:rsidRDefault="00CA34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FE31" w14:textId="77777777" w:rsidR="00FD5BC6" w:rsidRDefault="00FD5BC6" w:rsidP="00E40C63">
      <w:pPr>
        <w:spacing w:after="0"/>
      </w:pPr>
      <w:r>
        <w:separator/>
      </w:r>
    </w:p>
  </w:footnote>
  <w:footnote w:type="continuationSeparator" w:id="0">
    <w:p w14:paraId="132640C9" w14:textId="77777777" w:rsidR="00FD5BC6" w:rsidRDefault="00FD5BC6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1076" w14:textId="77777777" w:rsidR="00D6006D" w:rsidRPr="001D1CE2" w:rsidRDefault="00D6006D" w:rsidP="00D6006D">
    <w:pPr>
      <w:pStyle w:val="En-tte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5288B"/>
    <w:rsid w:val="00063F20"/>
    <w:rsid w:val="00066F99"/>
    <w:rsid w:val="000675B3"/>
    <w:rsid w:val="00070EE8"/>
    <w:rsid w:val="00074151"/>
    <w:rsid w:val="000844A3"/>
    <w:rsid w:val="00087DD9"/>
    <w:rsid w:val="000A2D83"/>
    <w:rsid w:val="000A665A"/>
    <w:rsid w:val="000B04E5"/>
    <w:rsid w:val="000B34FA"/>
    <w:rsid w:val="000C6651"/>
    <w:rsid w:val="000D228E"/>
    <w:rsid w:val="000D537A"/>
    <w:rsid w:val="000D5A6D"/>
    <w:rsid w:val="000E071F"/>
    <w:rsid w:val="00100069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77D16"/>
    <w:rsid w:val="00193DE5"/>
    <w:rsid w:val="0019543A"/>
    <w:rsid w:val="00195AC3"/>
    <w:rsid w:val="00196C5E"/>
    <w:rsid w:val="001A63CC"/>
    <w:rsid w:val="001B793C"/>
    <w:rsid w:val="001B7DC9"/>
    <w:rsid w:val="001D1CE2"/>
    <w:rsid w:val="001D2965"/>
    <w:rsid w:val="001D6807"/>
    <w:rsid w:val="001D6A74"/>
    <w:rsid w:val="001E30A8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647"/>
    <w:rsid w:val="002669DB"/>
    <w:rsid w:val="00267D71"/>
    <w:rsid w:val="00273BA9"/>
    <w:rsid w:val="00283270"/>
    <w:rsid w:val="002848A5"/>
    <w:rsid w:val="002879FC"/>
    <w:rsid w:val="0029628E"/>
    <w:rsid w:val="002A29DF"/>
    <w:rsid w:val="002A37A1"/>
    <w:rsid w:val="002A382C"/>
    <w:rsid w:val="002B6B46"/>
    <w:rsid w:val="002B7F36"/>
    <w:rsid w:val="002C6CD3"/>
    <w:rsid w:val="002C7384"/>
    <w:rsid w:val="002E2A56"/>
    <w:rsid w:val="002E66FB"/>
    <w:rsid w:val="002E7F9A"/>
    <w:rsid w:val="002F42BD"/>
    <w:rsid w:val="00304C33"/>
    <w:rsid w:val="00316C60"/>
    <w:rsid w:val="003260F6"/>
    <w:rsid w:val="00330918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0C51"/>
    <w:rsid w:val="00393BE1"/>
    <w:rsid w:val="00394029"/>
    <w:rsid w:val="003A0907"/>
    <w:rsid w:val="003A0E92"/>
    <w:rsid w:val="003A31D7"/>
    <w:rsid w:val="003A7E69"/>
    <w:rsid w:val="003B0484"/>
    <w:rsid w:val="003B1D59"/>
    <w:rsid w:val="003B344A"/>
    <w:rsid w:val="003B4DE8"/>
    <w:rsid w:val="003B7DE1"/>
    <w:rsid w:val="003C1AC6"/>
    <w:rsid w:val="003C2C96"/>
    <w:rsid w:val="003C4ED3"/>
    <w:rsid w:val="003C70EF"/>
    <w:rsid w:val="003D120B"/>
    <w:rsid w:val="003D4B80"/>
    <w:rsid w:val="003D6612"/>
    <w:rsid w:val="003E2178"/>
    <w:rsid w:val="003F4F63"/>
    <w:rsid w:val="003F77E2"/>
    <w:rsid w:val="0040698F"/>
    <w:rsid w:val="0041602B"/>
    <w:rsid w:val="00416292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8B6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15E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32602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E3715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06C2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2F8B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4EFA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1B0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B7E2B"/>
    <w:rsid w:val="00AD1D9E"/>
    <w:rsid w:val="00AE5590"/>
    <w:rsid w:val="00AE6131"/>
    <w:rsid w:val="00AF1EDD"/>
    <w:rsid w:val="00AF4452"/>
    <w:rsid w:val="00AF7AFE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41AE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D4289"/>
    <w:rsid w:val="00BE5952"/>
    <w:rsid w:val="00BE6BE6"/>
    <w:rsid w:val="00BF0F10"/>
    <w:rsid w:val="00C14376"/>
    <w:rsid w:val="00C25361"/>
    <w:rsid w:val="00C26E52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34B0"/>
    <w:rsid w:val="00CA372C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1D2E"/>
    <w:rsid w:val="00CE5ADF"/>
    <w:rsid w:val="00CF4C83"/>
    <w:rsid w:val="00CF5F27"/>
    <w:rsid w:val="00D06B60"/>
    <w:rsid w:val="00D11E27"/>
    <w:rsid w:val="00D12FE0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A6BCF"/>
    <w:rsid w:val="00DB2F98"/>
    <w:rsid w:val="00DB3747"/>
    <w:rsid w:val="00DB4B5B"/>
    <w:rsid w:val="00DC0BDD"/>
    <w:rsid w:val="00DC306F"/>
    <w:rsid w:val="00DC51D8"/>
    <w:rsid w:val="00DC7132"/>
    <w:rsid w:val="00DD708C"/>
    <w:rsid w:val="00DE2DFF"/>
    <w:rsid w:val="00DE3BB2"/>
    <w:rsid w:val="00DE531F"/>
    <w:rsid w:val="00DE763D"/>
    <w:rsid w:val="00DF30F1"/>
    <w:rsid w:val="00DF7640"/>
    <w:rsid w:val="00E044F1"/>
    <w:rsid w:val="00E111C4"/>
    <w:rsid w:val="00E11F42"/>
    <w:rsid w:val="00E15258"/>
    <w:rsid w:val="00E21ED9"/>
    <w:rsid w:val="00E22B7E"/>
    <w:rsid w:val="00E31A4C"/>
    <w:rsid w:val="00E375BC"/>
    <w:rsid w:val="00E40C63"/>
    <w:rsid w:val="00E41182"/>
    <w:rsid w:val="00E4361D"/>
    <w:rsid w:val="00E470F6"/>
    <w:rsid w:val="00E53A6E"/>
    <w:rsid w:val="00E54F17"/>
    <w:rsid w:val="00E65451"/>
    <w:rsid w:val="00E664E5"/>
    <w:rsid w:val="00E67097"/>
    <w:rsid w:val="00E73173"/>
    <w:rsid w:val="00E902EA"/>
    <w:rsid w:val="00E952B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23D55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162B"/>
    <w:rsid w:val="00FD5BC6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20D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Titre1">
    <w:name w:val="heading 1"/>
    <w:basedOn w:val="Normal"/>
    <w:next w:val="Normal"/>
    <w:link w:val="Titre1C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854DD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link w:val="SansinterligneCar"/>
    <w:uiPriority w:val="1"/>
    <w:qFormat/>
    <w:rsid w:val="00854DD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Formuledepolitesse">
    <w:name w:val="Closing"/>
    <w:basedOn w:val="Normal"/>
    <w:link w:val="FormuledepolitesseC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Policepardfau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Policepardfau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Policepardfau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r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r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reC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reC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Titre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Titre1C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Policepardfau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Policepardfau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Policepardfau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Policepardfaut"/>
    <w:link w:val="GroupSeparation"/>
    <w:rsid w:val="00777632"/>
  </w:style>
  <w:style w:type="paragraph" w:customStyle="1" w:styleId="Strongnospacing">
    <w:name w:val="Strong no spacing"/>
    <w:basedOn w:val="Sansinterligne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Sansinterligne"/>
    <w:link w:val="StrongnospacingForceRightChar"/>
    <w:rsid w:val="00EC595B"/>
    <w:pPr>
      <w:jc w:val="right"/>
    </w:pPr>
    <w:rPr>
      <w:b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595B"/>
  </w:style>
  <w:style w:type="character" w:customStyle="1" w:styleId="StrongnospacingChar">
    <w:name w:val="Strong no spacing Char"/>
    <w:basedOn w:val="SansinterligneC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SansinterligneCar"/>
    <w:link w:val="StrongnospacingForceRight"/>
    <w:rsid w:val="00EC595B"/>
    <w:rPr>
      <w:b/>
    </w:rPr>
  </w:style>
  <w:style w:type="paragraph" w:customStyle="1" w:styleId="Style2">
    <w:name w:val="Style2"/>
    <w:basedOn w:val="Sansinterligne"/>
    <w:link w:val="Style2Char"/>
    <w:rsid w:val="00AD1D9E"/>
  </w:style>
  <w:style w:type="character" w:customStyle="1" w:styleId="Style2Char">
    <w:name w:val="Style2 Char"/>
    <w:basedOn w:val="SansinterligneC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Titre4Car">
    <w:name w:val="Titre 4 Car"/>
    <w:basedOn w:val="Policepardfaut"/>
    <w:link w:val="Titre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854DD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4DDE"/>
    <w:rPr>
      <w:color w:val="404040" w:themeColor="text1" w:themeTint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54DD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54DD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854DDE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4DDE"/>
    <w:pPr>
      <w:outlineLvl w:val="9"/>
    </w:pPr>
  </w:style>
  <w:style w:type="paragraph" w:styleId="Corpsdetexte">
    <w:name w:val="Body Text"/>
    <w:basedOn w:val="Normal"/>
    <w:link w:val="CorpsdetexteCar"/>
    <w:uiPriority w:val="1"/>
    <w:qFormat/>
    <w:rsid w:val="0063260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4"/>
      <w:szCs w:val="1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32602"/>
    <w:rPr>
      <w:rFonts w:ascii="Arial MT" w:eastAsia="Arial MT" w:hAnsi="Arial MT" w:cs="Arial MT"/>
      <w:sz w:val="14"/>
      <w:szCs w:val="1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AFF6FA1B96F646E2997120EED0D193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F030BA-BEC5-4D27-9F8C-B86AA01F84DF}"/>
      </w:docPartPr>
      <w:docPartBody>
        <w:p w:rsidR="00696415" w:rsidRDefault="003D2638" w:rsidP="003D2638">
          <w:pPr>
            <w:pStyle w:val="AFF6FA1B96F646E2997120EED0D193A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DFB7AC0DD05425BA244DC29425B44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A1CF0F-5189-42B6-A5C6-2FF6A1214D75}"/>
      </w:docPartPr>
      <w:docPartBody>
        <w:p w:rsidR="00696415" w:rsidRDefault="003D2638" w:rsidP="003D2638">
          <w:pPr>
            <w:pStyle w:val="ADFB7AC0DD05425BA244DC29425B44FB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D82C1B65AB840D6B8611567E93F00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8065C-5BF1-4DB1-A52B-ECA3E3F0E964}"/>
      </w:docPartPr>
      <w:docPartBody>
        <w:p w:rsidR="00696415" w:rsidRDefault="003D2638" w:rsidP="003D2638">
          <w:pPr>
            <w:pStyle w:val="7D82C1B65AB840D6B8611567E93F00C7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6F89FD71815495EA9714FD7B99159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4D3E26-EDF7-4117-A3C5-A4010801B046}"/>
      </w:docPartPr>
      <w:docPartBody>
        <w:p w:rsidR="00696415" w:rsidRDefault="003D2638" w:rsidP="003D2638">
          <w:pPr>
            <w:pStyle w:val="F6F89FD71815495EA9714FD7B99159BA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11C3946A9A4043B7D549E57293FD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98336B-9563-4D39-A5C1-DC913D7420B3}"/>
      </w:docPartPr>
      <w:docPartBody>
        <w:p w:rsidR="00696415" w:rsidRDefault="003D2638" w:rsidP="003D2638">
          <w:pPr>
            <w:pStyle w:val="2211C3946A9A4043B7D549E57293FD1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AB59490F3D54A12AB9827F387CD48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940164-F541-477E-905C-F5F5883E0156}"/>
      </w:docPartPr>
      <w:docPartBody>
        <w:p w:rsidR="00696415" w:rsidRDefault="003D2638" w:rsidP="003D2638">
          <w:pPr>
            <w:pStyle w:val="AAB59490F3D54A12AB9827F387CD484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2C2A7AA3D04D8B971DF533092557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45C1F-9E7E-4445-A47A-A1650413C25C}"/>
      </w:docPartPr>
      <w:docPartBody>
        <w:p w:rsidR="00696415" w:rsidRDefault="003D2638" w:rsidP="003D2638">
          <w:pPr>
            <w:pStyle w:val="D72C2A7AA3D04D8B971DF5330925578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F5D2D11C9C5499CBDA69C271802DD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8F15B8-425A-48EA-BED9-3EA05A782041}"/>
      </w:docPartPr>
      <w:docPartBody>
        <w:p w:rsidR="00735459" w:rsidRDefault="00880C35" w:rsidP="00880C35">
          <w:pPr>
            <w:pStyle w:val="4F5D2D11C9C5499CBDA69C271802DD5C"/>
          </w:pPr>
          <w:r w:rsidRPr="00F24520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5C3D2785D65B45F597163CD857AEE1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B630B9-FCAF-4FBD-AB88-7405F59FA084}"/>
      </w:docPartPr>
      <w:docPartBody>
        <w:p w:rsidR="00735459" w:rsidRDefault="00880C35" w:rsidP="00880C35">
          <w:pPr>
            <w:pStyle w:val="5C3D2785D65B45F597163CD857AEE127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3DB6B23FC464BD6B586CDFE48291E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002B28-0F2F-458D-A217-3C6970B3EE0F}"/>
      </w:docPartPr>
      <w:docPartBody>
        <w:p w:rsidR="00B41803" w:rsidRDefault="006B2B5F" w:rsidP="006B2B5F">
          <w:pPr>
            <w:pStyle w:val="C3DB6B23FC464BD6B586CDFE48291E8C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87414F8AE44132920DCD96AD213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31F41A-A76A-4BFB-92F0-A68AD44FADE2}"/>
      </w:docPartPr>
      <w:docPartBody>
        <w:p w:rsidR="00B41803" w:rsidRDefault="006B2B5F" w:rsidP="006B2B5F">
          <w:pPr>
            <w:pStyle w:val="0487414F8AE44132920DCD96AD213734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74749"/>
    <w:rsid w:val="0008023E"/>
    <w:rsid w:val="000B36EE"/>
    <w:rsid w:val="000C099C"/>
    <w:rsid w:val="000C30DE"/>
    <w:rsid w:val="000C32FA"/>
    <w:rsid w:val="000C6630"/>
    <w:rsid w:val="000D4FFA"/>
    <w:rsid w:val="00111F37"/>
    <w:rsid w:val="00145366"/>
    <w:rsid w:val="00155F0C"/>
    <w:rsid w:val="00187355"/>
    <w:rsid w:val="001A3C35"/>
    <w:rsid w:val="001B1B00"/>
    <w:rsid w:val="001C0E35"/>
    <w:rsid w:val="001D6FE3"/>
    <w:rsid w:val="001E6A8A"/>
    <w:rsid w:val="001F6C15"/>
    <w:rsid w:val="00232BAD"/>
    <w:rsid w:val="00235D29"/>
    <w:rsid w:val="00236015"/>
    <w:rsid w:val="00237D72"/>
    <w:rsid w:val="00246F46"/>
    <w:rsid w:val="0026137A"/>
    <w:rsid w:val="00271E51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7230A"/>
    <w:rsid w:val="0038586A"/>
    <w:rsid w:val="00391CDB"/>
    <w:rsid w:val="00395C7E"/>
    <w:rsid w:val="003D2638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8459C"/>
    <w:rsid w:val="00691B54"/>
    <w:rsid w:val="00696415"/>
    <w:rsid w:val="006A568E"/>
    <w:rsid w:val="006B1307"/>
    <w:rsid w:val="006B2B5F"/>
    <w:rsid w:val="006E63B9"/>
    <w:rsid w:val="006F27E9"/>
    <w:rsid w:val="00704A47"/>
    <w:rsid w:val="0071615C"/>
    <w:rsid w:val="00724BA0"/>
    <w:rsid w:val="007351AB"/>
    <w:rsid w:val="00735459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36B21"/>
    <w:rsid w:val="00850A00"/>
    <w:rsid w:val="00880C35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20C44"/>
    <w:rsid w:val="00B2363E"/>
    <w:rsid w:val="00B24D45"/>
    <w:rsid w:val="00B25766"/>
    <w:rsid w:val="00B41803"/>
    <w:rsid w:val="00B70ABA"/>
    <w:rsid w:val="00B807F9"/>
    <w:rsid w:val="00BA6277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22A2A"/>
    <w:rsid w:val="00D97131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D62F6"/>
    <w:rsid w:val="00EE0A47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5C7E"/>
    <w:rPr>
      <w:color w:val="808080"/>
    </w:rPr>
  </w:style>
  <w:style w:type="paragraph" w:customStyle="1" w:styleId="2A2C891B8964445C86E90E5A2173F978">
    <w:name w:val="2A2C891B8964445C86E90E5A2173F978"/>
    <w:rsid w:val="0037230A"/>
    <w:rPr>
      <w:kern w:val="2"/>
      <w:lang w:val="fr-FR" w:eastAsia="fr-FR"/>
      <w14:ligatures w14:val="standardContextual"/>
    </w:rPr>
  </w:style>
  <w:style w:type="paragraph" w:customStyle="1" w:styleId="FA790F32BE324FDF9ADE2F724EB20B66">
    <w:name w:val="FA790F32BE324FDF9ADE2F724EB20B66"/>
    <w:rsid w:val="0037230A"/>
    <w:rPr>
      <w:kern w:val="2"/>
      <w:lang w:val="fr-FR" w:eastAsia="fr-FR"/>
      <w14:ligatures w14:val="standardContextual"/>
    </w:rPr>
  </w:style>
  <w:style w:type="paragraph" w:customStyle="1" w:styleId="E7EB4EF3FF0D4399A321592796A1913B">
    <w:name w:val="E7EB4EF3FF0D4399A321592796A1913B"/>
    <w:rsid w:val="0037230A"/>
    <w:rPr>
      <w:kern w:val="2"/>
      <w:lang w:val="fr-FR" w:eastAsia="fr-FR"/>
      <w14:ligatures w14:val="standardContextual"/>
    </w:rPr>
  </w:style>
  <w:style w:type="paragraph" w:customStyle="1" w:styleId="973E8FD616714827B8CB16E2F46D8825">
    <w:name w:val="973E8FD616714827B8CB16E2F46D8825"/>
    <w:rsid w:val="0037230A"/>
    <w:rPr>
      <w:kern w:val="2"/>
      <w:lang w:val="fr-FR" w:eastAsia="fr-FR"/>
      <w14:ligatures w14:val="standardContextual"/>
    </w:rPr>
  </w:style>
  <w:style w:type="paragraph" w:customStyle="1" w:styleId="1759BD88F0CC4E9DA7B925E132508E78">
    <w:name w:val="1759BD88F0CC4E9DA7B925E132508E78"/>
    <w:rsid w:val="0037230A"/>
    <w:rPr>
      <w:kern w:val="2"/>
      <w:lang w:val="fr-FR" w:eastAsia="fr-FR"/>
      <w14:ligatures w14:val="standardContextual"/>
    </w:rPr>
  </w:style>
  <w:style w:type="paragraph" w:customStyle="1" w:styleId="2B9C3A22B5EF453E9023A6C6257CC0C3">
    <w:name w:val="2B9C3A22B5EF453E9023A6C6257CC0C3"/>
    <w:rsid w:val="0037230A"/>
    <w:rPr>
      <w:kern w:val="2"/>
      <w:lang w:val="fr-FR" w:eastAsia="fr-FR"/>
      <w14:ligatures w14:val="standardContextual"/>
    </w:rPr>
  </w:style>
  <w:style w:type="paragraph" w:customStyle="1" w:styleId="F7DB6FCCE49340268E5FDEB0C3AF058E">
    <w:name w:val="F7DB6FCCE49340268E5FDEB0C3AF058E"/>
    <w:rsid w:val="0037230A"/>
    <w:rPr>
      <w:kern w:val="2"/>
      <w:lang w:val="fr-FR" w:eastAsia="fr-FR"/>
      <w14:ligatures w14:val="standardContextual"/>
    </w:rPr>
  </w:style>
  <w:style w:type="paragraph" w:customStyle="1" w:styleId="149A1782EEBA4BE2B0ABCC24D3DA91D4">
    <w:name w:val="149A1782EEBA4BE2B0ABCC24D3DA91D4"/>
    <w:rsid w:val="0037230A"/>
    <w:rPr>
      <w:kern w:val="2"/>
      <w:lang w:val="fr-FR" w:eastAsia="fr-FR"/>
      <w14:ligatures w14:val="standardContextual"/>
    </w:rPr>
  </w:style>
  <w:style w:type="paragraph" w:customStyle="1" w:styleId="F5C8C53303BA4B6E83D541154F79A3C5">
    <w:name w:val="F5C8C53303BA4B6E83D541154F79A3C5"/>
    <w:rsid w:val="0037230A"/>
    <w:rPr>
      <w:kern w:val="2"/>
      <w:lang w:val="fr-FR" w:eastAsia="fr-FR"/>
      <w14:ligatures w14:val="standardContextual"/>
    </w:rPr>
  </w:style>
  <w:style w:type="paragraph" w:customStyle="1" w:styleId="5F5732FA822841CA89AFE6BF99E1AD62">
    <w:name w:val="5F5732FA822841CA89AFE6BF99E1AD62"/>
    <w:rsid w:val="0037230A"/>
    <w:rPr>
      <w:kern w:val="2"/>
      <w:lang w:val="fr-FR" w:eastAsia="fr-FR"/>
      <w14:ligatures w14:val="standardContextual"/>
    </w:rPr>
  </w:style>
  <w:style w:type="paragraph" w:customStyle="1" w:styleId="8ECB4AA238564B7AA87DE40784680CAC">
    <w:name w:val="8ECB4AA238564B7AA87DE40784680CAC"/>
    <w:rsid w:val="0037230A"/>
    <w:rPr>
      <w:kern w:val="2"/>
      <w:lang w:val="fr-FR" w:eastAsia="fr-FR"/>
      <w14:ligatures w14:val="standardContextual"/>
    </w:rPr>
  </w:style>
  <w:style w:type="paragraph" w:customStyle="1" w:styleId="265AB97E76534A68AD1FB6FE73021FAC">
    <w:name w:val="265AB97E76534A68AD1FB6FE73021FAC"/>
    <w:rsid w:val="0037230A"/>
    <w:rPr>
      <w:kern w:val="2"/>
      <w:lang w:val="fr-FR" w:eastAsia="fr-FR"/>
      <w14:ligatures w14:val="standardContextual"/>
    </w:rPr>
  </w:style>
  <w:style w:type="paragraph" w:customStyle="1" w:styleId="CDD92FE009434C1AA192B8230545E63B">
    <w:name w:val="CDD92FE009434C1AA192B8230545E63B"/>
    <w:rsid w:val="0037230A"/>
    <w:rPr>
      <w:kern w:val="2"/>
      <w:lang w:val="fr-FR" w:eastAsia="fr-FR"/>
      <w14:ligatures w14:val="standardContextual"/>
    </w:rPr>
  </w:style>
  <w:style w:type="paragraph" w:customStyle="1" w:styleId="2068773C50524BB9A69C1477282C76BA">
    <w:name w:val="2068773C50524BB9A69C1477282C76BA"/>
    <w:rsid w:val="0037230A"/>
    <w:rPr>
      <w:kern w:val="2"/>
      <w:lang w:val="fr-FR" w:eastAsia="fr-FR"/>
      <w14:ligatures w14:val="standardContextual"/>
    </w:rPr>
  </w:style>
  <w:style w:type="paragraph" w:customStyle="1" w:styleId="C2DC4888FCD34A4692E22C992F1CE4B7">
    <w:name w:val="C2DC4888FCD34A4692E22C992F1CE4B7"/>
    <w:rsid w:val="0037230A"/>
    <w:rPr>
      <w:kern w:val="2"/>
      <w:lang w:val="fr-FR" w:eastAsia="fr-FR"/>
      <w14:ligatures w14:val="standardContextual"/>
    </w:rPr>
  </w:style>
  <w:style w:type="paragraph" w:customStyle="1" w:styleId="2495E3D0CA2B402BBD899C9F7AE39CD7">
    <w:name w:val="2495E3D0CA2B402BBD899C9F7AE39CD7"/>
    <w:rsid w:val="0037230A"/>
    <w:rPr>
      <w:kern w:val="2"/>
      <w:lang w:val="fr-FR" w:eastAsia="fr-FR"/>
      <w14:ligatures w14:val="standardContextual"/>
    </w:rPr>
  </w:style>
  <w:style w:type="paragraph" w:customStyle="1" w:styleId="9B802EE8B5B346B79A4C2BDF116DB289">
    <w:name w:val="9B802EE8B5B346B79A4C2BDF116DB289"/>
    <w:rsid w:val="0037230A"/>
    <w:rPr>
      <w:kern w:val="2"/>
      <w:lang w:val="fr-FR" w:eastAsia="fr-FR"/>
      <w14:ligatures w14:val="standardContextual"/>
    </w:rPr>
  </w:style>
  <w:style w:type="paragraph" w:customStyle="1" w:styleId="1346599AD06947E8B712201D7C8519FC">
    <w:name w:val="1346599AD06947E8B712201D7C8519FC"/>
    <w:rsid w:val="0037230A"/>
    <w:rPr>
      <w:kern w:val="2"/>
      <w:lang w:val="fr-FR" w:eastAsia="fr-FR"/>
      <w14:ligatures w14:val="standardContextual"/>
    </w:rPr>
  </w:style>
  <w:style w:type="paragraph" w:customStyle="1" w:styleId="D0DF2EE953B24C8C82870B2F47498D90">
    <w:name w:val="D0DF2EE953B24C8C82870B2F47498D90"/>
    <w:rsid w:val="0037230A"/>
    <w:rPr>
      <w:kern w:val="2"/>
      <w:lang w:val="fr-FR" w:eastAsia="fr-FR"/>
      <w14:ligatures w14:val="standardContextual"/>
    </w:rPr>
  </w:style>
  <w:style w:type="paragraph" w:customStyle="1" w:styleId="13EC64C229F344E3AB7373964E9690EE">
    <w:name w:val="13EC64C229F344E3AB7373964E9690EE"/>
    <w:rsid w:val="0037230A"/>
    <w:rPr>
      <w:kern w:val="2"/>
      <w:lang w:val="fr-FR" w:eastAsia="fr-FR"/>
      <w14:ligatures w14:val="standardContextual"/>
    </w:rPr>
  </w:style>
  <w:style w:type="paragraph" w:customStyle="1" w:styleId="2B3A47918380495C8613AEF04F7C55A8">
    <w:name w:val="2B3A47918380495C8613AEF04F7C55A8"/>
    <w:rsid w:val="0037230A"/>
    <w:rPr>
      <w:kern w:val="2"/>
      <w:lang w:val="fr-FR" w:eastAsia="fr-FR"/>
      <w14:ligatures w14:val="standardContextual"/>
    </w:rPr>
  </w:style>
  <w:style w:type="paragraph" w:customStyle="1" w:styleId="2175481436C44FCF8346A3FBFBD4358D">
    <w:name w:val="2175481436C44FCF8346A3FBFBD4358D"/>
    <w:rsid w:val="0037230A"/>
    <w:rPr>
      <w:kern w:val="2"/>
      <w:lang w:val="fr-FR" w:eastAsia="fr-FR"/>
      <w14:ligatures w14:val="standardContextual"/>
    </w:rPr>
  </w:style>
  <w:style w:type="paragraph" w:customStyle="1" w:styleId="519FF3A1EADB47E7A3111C94ED4A05B3">
    <w:name w:val="519FF3A1EADB47E7A3111C94ED4A05B3"/>
    <w:rsid w:val="0037230A"/>
    <w:rPr>
      <w:kern w:val="2"/>
      <w:lang w:val="fr-FR" w:eastAsia="fr-FR"/>
      <w14:ligatures w14:val="standardContextual"/>
    </w:rPr>
  </w:style>
  <w:style w:type="paragraph" w:customStyle="1" w:styleId="6DEFB745D63E4E7A9F138E57006972CC">
    <w:name w:val="6DEFB745D63E4E7A9F138E57006972CC"/>
    <w:rsid w:val="0037230A"/>
    <w:rPr>
      <w:kern w:val="2"/>
      <w:lang w:val="fr-FR" w:eastAsia="fr-FR"/>
      <w14:ligatures w14:val="standardContextual"/>
    </w:rPr>
  </w:style>
  <w:style w:type="paragraph" w:customStyle="1" w:styleId="E902EE4913894629A2D430CC3BD4C821">
    <w:name w:val="E902EE4913894629A2D430CC3BD4C821"/>
    <w:rsid w:val="0037230A"/>
    <w:rPr>
      <w:kern w:val="2"/>
      <w:lang w:val="fr-FR" w:eastAsia="fr-FR"/>
      <w14:ligatures w14:val="standardContextual"/>
    </w:rPr>
  </w:style>
  <w:style w:type="paragraph" w:customStyle="1" w:styleId="DF24DE4E1D7A4BA0B7AE2F81E340A387">
    <w:name w:val="DF24DE4E1D7A4BA0B7AE2F81E340A387"/>
    <w:rsid w:val="0037230A"/>
    <w:rPr>
      <w:kern w:val="2"/>
      <w:lang w:val="fr-FR" w:eastAsia="fr-FR"/>
      <w14:ligatures w14:val="standardContextual"/>
    </w:rPr>
  </w:style>
  <w:style w:type="paragraph" w:customStyle="1" w:styleId="64DFE10D1D4D491ABED7F7BE2C6EAFEA">
    <w:name w:val="64DFE10D1D4D491ABED7F7BE2C6EAFEA"/>
    <w:rsid w:val="0037230A"/>
    <w:rPr>
      <w:kern w:val="2"/>
      <w:lang w:val="fr-FR" w:eastAsia="fr-FR"/>
      <w14:ligatures w14:val="standardContextual"/>
    </w:rPr>
  </w:style>
  <w:style w:type="paragraph" w:customStyle="1" w:styleId="2A274E678530417FA2B196477058B1A8">
    <w:name w:val="2A274E678530417FA2B196477058B1A8"/>
    <w:rsid w:val="0037230A"/>
    <w:rPr>
      <w:kern w:val="2"/>
      <w:lang w:val="fr-FR" w:eastAsia="fr-FR"/>
      <w14:ligatures w14:val="standardContextual"/>
    </w:rPr>
  </w:style>
  <w:style w:type="paragraph" w:customStyle="1" w:styleId="A42F058B42E84D74BB5CBC457DB621B3">
    <w:name w:val="A42F058B42E84D74BB5CBC457DB621B3"/>
    <w:rsid w:val="0037230A"/>
    <w:rPr>
      <w:kern w:val="2"/>
      <w:lang w:val="fr-FR" w:eastAsia="fr-FR"/>
      <w14:ligatures w14:val="standardContextual"/>
    </w:rPr>
  </w:style>
  <w:style w:type="paragraph" w:customStyle="1" w:styleId="756142FC06C6490096222FC81833CFB9">
    <w:name w:val="756142FC06C6490096222FC81833CFB9"/>
    <w:rsid w:val="0037230A"/>
    <w:rPr>
      <w:kern w:val="2"/>
      <w:lang w:val="fr-FR" w:eastAsia="fr-FR"/>
      <w14:ligatures w14:val="standardContextual"/>
    </w:rPr>
  </w:style>
  <w:style w:type="paragraph" w:customStyle="1" w:styleId="BF7A590DBB7148B48B76FEE8D6FE7CC6">
    <w:name w:val="BF7A590DBB7148B48B76FEE8D6FE7CC6"/>
    <w:rsid w:val="0037230A"/>
    <w:rPr>
      <w:kern w:val="2"/>
      <w:lang w:val="fr-FR" w:eastAsia="fr-FR"/>
      <w14:ligatures w14:val="standardContextual"/>
    </w:rPr>
  </w:style>
  <w:style w:type="paragraph" w:customStyle="1" w:styleId="D9E08AFB6B354A8E837049373AE29792">
    <w:name w:val="D9E08AFB6B354A8E837049373AE29792"/>
    <w:rsid w:val="0037230A"/>
    <w:rPr>
      <w:kern w:val="2"/>
      <w:lang w:val="fr-FR" w:eastAsia="fr-FR"/>
      <w14:ligatures w14:val="standardContextual"/>
    </w:rPr>
  </w:style>
  <w:style w:type="paragraph" w:customStyle="1" w:styleId="132F8C9D18AE4F27A730E5A42A26A88B">
    <w:name w:val="132F8C9D18AE4F27A730E5A42A26A88B"/>
    <w:rsid w:val="0037230A"/>
    <w:rPr>
      <w:kern w:val="2"/>
      <w:lang w:val="fr-FR" w:eastAsia="fr-FR"/>
      <w14:ligatures w14:val="standardContextual"/>
    </w:rPr>
  </w:style>
  <w:style w:type="paragraph" w:customStyle="1" w:styleId="28C74FBBEE5C4699BA366BE63C502BA5">
    <w:name w:val="28C74FBBEE5C4699BA366BE63C502BA5"/>
    <w:rsid w:val="0037230A"/>
    <w:rPr>
      <w:kern w:val="2"/>
      <w:lang w:val="fr-FR" w:eastAsia="fr-FR"/>
      <w14:ligatures w14:val="standardContextual"/>
    </w:rPr>
  </w:style>
  <w:style w:type="paragraph" w:customStyle="1" w:styleId="D483CDDEA43A4A118DF9BA6599C85CB3">
    <w:name w:val="D483CDDEA43A4A118DF9BA6599C85CB3"/>
    <w:rsid w:val="0037230A"/>
    <w:rPr>
      <w:kern w:val="2"/>
      <w:lang w:val="fr-FR" w:eastAsia="fr-FR"/>
      <w14:ligatures w14:val="standardContextual"/>
    </w:rPr>
  </w:style>
  <w:style w:type="paragraph" w:customStyle="1" w:styleId="3754C54A6F2A4113848200E8A52550FF">
    <w:name w:val="3754C54A6F2A4113848200E8A52550FF"/>
    <w:rsid w:val="0037230A"/>
    <w:rPr>
      <w:kern w:val="2"/>
      <w:lang w:val="fr-FR" w:eastAsia="fr-FR"/>
      <w14:ligatures w14:val="standardContextual"/>
    </w:rPr>
  </w:style>
  <w:style w:type="paragraph" w:customStyle="1" w:styleId="B18C4E4F8B674239A22CADA48535B747">
    <w:name w:val="B18C4E4F8B674239A22CADA48535B747"/>
    <w:rsid w:val="0037230A"/>
    <w:rPr>
      <w:kern w:val="2"/>
      <w:lang w:val="fr-FR" w:eastAsia="fr-FR"/>
      <w14:ligatures w14:val="standardContextual"/>
    </w:rPr>
  </w:style>
  <w:style w:type="paragraph" w:customStyle="1" w:styleId="330A43DE3423460C98092CA913028B31">
    <w:name w:val="330A43DE3423460C98092CA913028B31"/>
    <w:rsid w:val="0037230A"/>
    <w:rPr>
      <w:kern w:val="2"/>
      <w:lang w:val="fr-FR" w:eastAsia="fr-FR"/>
      <w14:ligatures w14:val="standardContextual"/>
    </w:rPr>
  </w:style>
  <w:style w:type="paragraph" w:customStyle="1" w:styleId="DD43E3DB68F745D2BDF3C9483A4CD246">
    <w:name w:val="DD43E3DB68F745D2BDF3C9483A4CD246"/>
    <w:rsid w:val="0037230A"/>
    <w:rPr>
      <w:kern w:val="2"/>
      <w:lang w:val="fr-FR" w:eastAsia="fr-FR"/>
      <w14:ligatures w14:val="standardContextual"/>
    </w:rPr>
  </w:style>
  <w:style w:type="paragraph" w:customStyle="1" w:styleId="C23CDA5AB8A44054A51C22B3C08176D0">
    <w:name w:val="C23CDA5AB8A44054A51C22B3C08176D0"/>
    <w:rsid w:val="0037230A"/>
    <w:rPr>
      <w:kern w:val="2"/>
      <w:lang w:val="fr-FR" w:eastAsia="fr-FR"/>
      <w14:ligatures w14:val="standardContextual"/>
    </w:rPr>
  </w:style>
  <w:style w:type="paragraph" w:customStyle="1" w:styleId="AE4D82B76AD04529B11D759D142B0B19">
    <w:name w:val="AE4D82B76AD04529B11D759D142B0B19"/>
    <w:rsid w:val="0037230A"/>
    <w:rPr>
      <w:kern w:val="2"/>
      <w:lang w:val="fr-FR" w:eastAsia="fr-FR"/>
      <w14:ligatures w14:val="standardContextual"/>
    </w:rPr>
  </w:style>
  <w:style w:type="paragraph" w:customStyle="1" w:styleId="9934563BD2724FE79E2FFB663B61ACAA">
    <w:name w:val="9934563BD2724FE79E2FFB663B61ACAA"/>
    <w:rsid w:val="0037230A"/>
    <w:rPr>
      <w:kern w:val="2"/>
      <w:lang w:val="fr-FR" w:eastAsia="fr-FR"/>
      <w14:ligatures w14:val="standardContextual"/>
    </w:rPr>
  </w:style>
  <w:style w:type="paragraph" w:customStyle="1" w:styleId="40F3C3B1CCEB413C89CC6B8553B7D286">
    <w:name w:val="40F3C3B1CCEB413C89CC6B8553B7D286"/>
    <w:rsid w:val="0037230A"/>
    <w:rPr>
      <w:kern w:val="2"/>
      <w:lang w:val="fr-FR" w:eastAsia="fr-FR"/>
      <w14:ligatures w14:val="standardContextual"/>
    </w:rPr>
  </w:style>
  <w:style w:type="paragraph" w:customStyle="1" w:styleId="81A33EF554E7433290F8B6358EF870C8">
    <w:name w:val="81A33EF554E7433290F8B6358EF870C8"/>
    <w:rsid w:val="0037230A"/>
    <w:rPr>
      <w:kern w:val="2"/>
      <w:lang w:val="fr-FR" w:eastAsia="fr-FR"/>
      <w14:ligatures w14:val="standardContextual"/>
    </w:rPr>
  </w:style>
  <w:style w:type="paragraph" w:customStyle="1" w:styleId="49E1DF9A1F0244A49C8EBF40A0EEC10F">
    <w:name w:val="49E1DF9A1F0244A49C8EBF40A0EEC10F"/>
    <w:rsid w:val="0037230A"/>
    <w:rPr>
      <w:kern w:val="2"/>
      <w:lang w:val="fr-FR" w:eastAsia="fr-FR"/>
      <w14:ligatures w14:val="standardContextual"/>
    </w:rPr>
  </w:style>
  <w:style w:type="paragraph" w:customStyle="1" w:styleId="2DDE91BEB7544B02B85881D3842243B7">
    <w:name w:val="2DDE91BEB7544B02B85881D3842243B7"/>
    <w:rsid w:val="0037230A"/>
    <w:rPr>
      <w:kern w:val="2"/>
      <w:lang w:val="fr-FR" w:eastAsia="fr-FR"/>
      <w14:ligatures w14:val="standardContextual"/>
    </w:rPr>
  </w:style>
  <w:style w:type="paragraph" w:customStyle="1" w:styleId="D1D1E490395A4AB387F68577A0FB7139">
    <w:name w:val="D1D1E490395A4AB387F68577A0FB7139"/>
    <w:rsid w:val="0037230A"/>
    <w:rPr>
      <w:kern w:val="2"/>
      <w:lang w:val="fr-FR" w:eastAsia="fr-FR"/>
      <w14:ligatures w14:val="standardContextual"/>
    </w:rPr>
  </w:style>
  <w:style w:type="paragraph" w:customStyle="1" w:styleId="47C4107654BE4DDDB8C60120AB90BB66">
    <w:name w:val="47C4107654BE4DDDB8C60120AB90BB66"/>
    <w:rsid w:val="0037230A"/>
    <w:rPr>
      <w:kern w:val="2"/>
      <w:lang w:val="fr-FR" w:eastAsia="fr-FR"/>
      <w14:ligatures w14:val="standardContextual"/>
    </w:rPr>
  </w:style>
  <w:style w:type="paragraph" w:customStyle="1" w:styleId="EBCD956EAEB341CDBA713E225A156009">
    <w:name w:val="EBCD956EAEB341CDBA713E225A156009"/>
    <w:rsid w:val="0037230A"/>
    <w:rPr>
      <w:kern w:val="2"/>
      <w:lang w:val="fr-FR" w:eastAsia="fr-FR"/>
      <w14:ligatures w14:val="standardContextual"/>
    </w:rPr>
  </w:style>
  <w:style w:type="paragraph" w:customStyle="1" w:styleId="DD222E29389247409C65E0EB86934ACF">
    <w:name w:val="DD222E29389247409C65E0EB86934ACF"/>
    <w:rsid w:val="0037230A"/>
    <w:rPr>
      <w:kern w:val="2"/>
      <w:lang w:val="fr-FR" w:eastAsia="fr-FR"/>
      <w14:ligatures w14:val="standardContextual"/>
    </w:rPr>
  </w:style>
  <w:style w:type="paragraph" w:customStyle="1" w:styleId="AA4FC2B7C8DF411EA73AB60FD1AB165E">
    <w:name w:val="AA4FC2B7C8DF411EA73AB60FD1AB165E"/>
    <w:rsid w:val="0037230A"/>
    <w:rPr>
      <w:kern w:val="2"/>
      <w:lang w:val="fr-FR" w:eastAsia="fr-FR"/>
      <w14:ligatures w14:val="standardContextual"/>
    </w:rPr>
  </w:style>
  <w:style w:type="paragraph" w:customStyle="1" w:styleId="26568A89794B4B4C89E7A142D3193966">
    <w:name w:val="26568A89794B4B4C89E7A142D3193966"/>
    <w:rsid w:val="0037230A"/>
    <w:rPr>
      <w:kern w:val="2"/>
      <w:lang w:val="fr-FR" w:eastAsia="fr-FR"/>
      <w14:ligatures w14:val="standardContextual"/>
    </w:rPr>
  </w:style>
  <w:style w:type="paragraph" w:customStyle="1" w:styleId="B5EEF727D2F44BD28F955EA0FDCE3D39">
    <w:name w:val="B5EEF727D2F44BD28F955EA0FDCE3D39"/>
    <w:rsid w:val="0037230A"/>
    <w:rPr>
      <w:kern w:val="2"/>
      <w:lang w:val="fr-FR" w:eastAsia="fr-FR"/>
      <w14:ligatures w14:val="standardContextual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0C4008963DA4459C8D1DC396F097DB48">
    <w:name w:val="0C4008963DA4459C8D1DC396F097DB48"/>
    <w:rsid w:val="0037230A"/>
    <w:rPr>
      <w:kern w:val="2"/>
      <w:lang w:val="fr-FR" w:eastAsia="fr-FR"/>
      <w14:ligatures w14:val="standardContextual"/>
    </w:rPr>
  </w:style>
  <w:style w:type="paragraph" w:customStyle="1" w:styleId="4F63060852CE4BB09F0F6C001ACFF023">
    <w:name w:val="4F63060852CE4BB09F0F6C001ACFF023"/>
    <w:rsid w:val="0037230A"/>
    <w:rPr>
      <w:kern w:val="2"/>
      <w:lang w:val="fr-FR" w:eastAsia="fr-FR"/>
      <w14:ligatures w14:val="standardContextual"/>
    </w:rPr>
  </w:style>
  <w:style w:type="paragraph" w:customStyle="1" w:styleId="C9DF42FDFF014DE4AFD595966F44369D">
    <w:name w:val="C9DF42FDFF014DE4AFD595966F44369D"/>
    <w:rsid w:val="0037230A"/>
    <w:rPr>
      <w:kern w:val="2"/>
      <w:lang w:val="fr-FR" w:eastAsia="fr-FR"/>
      <w14:ligatures w14:val="standardContextual"/>
    </w:rPr>
  </w:style>
  <w:style w:type="paragraph" w:customStyle="1" w:styleId="BC4E6E1C9C264B87B86760E0D53A3A10">
    <w:name w:val="BC4E6E1C9C264B87B86760E0D53A3A10"/>
    <w:rsid w:val="0037230A"/>
    <w:rPr>
      <w:kern w:val="2"/>
      <w:lang w:val="fr-FR" w:eastAsia="fr-FR"/>
      <w14:ligatures w14:val="standardContextual"/>
    </w:rPr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  <w:style w:type="paragraph" w:customStyle="1" w:styleId="E4B40D4F5F624BDB9F6B7C2D703B01CC">
    <w:name w:val="E4B40D4F5F624BDB9F6B7C2D703B01CC"/>
    <w:rsid w:val="00074749"/>
    <w:rPr>
      <w:kern w:val="2"/>
      <w:lang w:val="fr-FR" w:eastAsia="fr-FR"/>
      <w14:ligatures w14:val="standardContextual"/>
    </w:rPr>
  </w:style>
  <w:style w:type="paragraph" w:customStyle="1" w:styleId="AFF6FA1B96F646E2997120EED0D193AA">
    <w:name w:val="AFF6FA1B96F646E2997120EED0D193AA"/>
    <w:rsid w:val="003D2638"/>
    <w:rPr>
      <w:kern w:val="2"/>
      <w:lang w:val="fr-FR" w:eastAsia="fr-FR"/>
      <w14:ligatures w14:val="standardContextual"/>
    </w:rPr>
  </w:style>
  <w:style w:type="paragraph" w:customStyle="1" w:styleId="ADFB7AC0DD05425BA244DC29425B44FB">
    <w:name w:val="ADFB7AC0DD05425BA244DC29425B44FB"/>
    <w:rsid w:val="003D2638"/>
    <w:rPr>
      <w:kern w:val="2"/>
      <w:lang w:val="fr-FR" w:eastAsia="fr-FR"/>
      <w14:ligatures w14:val="standardContextual"/>
    </w:rPr>
  </w:style>
  <w:style w:type="paragraph" w:customStyle="1" w:styleId="7D82C1B65AB840D6B8611567E93F00C7">
    <w:name w:val="7D82C1B65AB840D6B8611567E93F00C7"/>
    <w:rsid w:val="003D2638"/>
    <w:rPr>
      <w:kern w:val="2"/>
      <w:lang w:val="fr-FR" w:eastAsia="fr-FR"/>
      <w14:ligatures w14:val="standardContextual"/>
    </w:rPr>
  </w:style>
  <w:style w:type="paragraph" w:customStyle="1" w:styleId="F6F89FD71815495EA9714FD7B99159BA">
    <w:name w:val="F6F89FD71815495EA9714FD7B99159BA"/>
    <w:rsid w:val="003D2638"/>
    <w:rPr>
      <w:kern w:val="2"/>
      <w:lang w:val="fr-FR" w:eastAsia="fr-FR"/>
      <w14:ligatures w14:val="standardContextual"/>
    </w:rPr>
  </w:style>
  <w:style w:type="paragraph" w:customStyle="1" w:styleId="2211C3946A9A4043B7D549E57293FD16">
    <w:name w:val="2211C3946A9A4043B7D549E57293FD16"/>
    <w:rsid w:val="003D2638"/>
    <w:rPr>
      <w:kern w:val="2"/>
      <w:lang w:val="fr-FR" w:eastAsia="fr-FR"/>
      <w14:ligatures w14:val="standardContextual"/>
    </w:rPr>
  </w:style>
  <w:style w:type="paragraph" w:customStyle="1" w:styleId="AAB59490F3D54A12AB9827F387CD484C">
    <w:name w:val="AAB59490F3D54A12AB9827F387CD484C"/>
    <w:rsid w:val="003D2638"/>
    <w:rPr>
      <w:kern w:val="2"/>
      <w:lang w:val="fr-FR" w:eastAsia="fr-FR"/>
      <w14:ligatures w14:val="standardContextual"/>
    </w:rPr>
  </w:style>
  <w:style w:type="paragraph" w:customStyle="1" w:styleId="D72C2A7AA3D04D8B971DF53309255780">
    <w:name w:val="D72C2A7AA3D04D8B971DF53309255780"/>
    <w:rsid w:val="003D2638"/>
    <w:rPr>
      <w:kern w:val="2"/>
      <w:lang w:val="fr-FR" w:eastAsia="fr-FR"/>
      <w14:ligatures w14:val="standardContextual"/>
    </w:rPr>
  </w:style>
  <w:style w:type="paragraph" w:customStyle="1" w:styleId="AD2651BEE4ED4CE0B91FCFB334FEE1AD">
    <w:name w:val="AD2651BEE4ED4CE0B91FCFB334FEE1AD"/>
    <w:rsid w:val="003D2638"/>
    <w:rPr>
      <w:kern w:val="2"/>
      <w:lang w:val="fr-FR" w:eastAsia="fr-FR"/>
      <w14:ligatures w14:val="standardContextual"/>
    </w:rPr>
  </w:style>
  <w:style w:type="paragraph" w:customStyle="1" w:styleId="4F5D2D11C9C5499CBDA69C271802DD5C">
    <w:name w:val="4F5D2D11C9C5499CBDA69C271802DD5C"/>
    <w:rsid w:val="00880C35"/>
    <w:rPr>
      <w:kern w:val="2"/>
      <w:lang w:val="fr-FR" w:eastAsia="fr-FR"/>
      <w14:ligatures w14:val="standardContextual"/>
    </w:rPr>
  </w:style>
  <w:style w:type="paragraph" w:customStyle="1" w:styleId="5C3D2785D65B45F597163CD857AEE127">
    <w:name w:val="5C3D2785D65B45F597163CD857AEE127"/>
    <w:rsid w:val="00880C35"/>
    <w:rPr>
      <w:kern w:val="2"/>
      <w:lang w:val="fr-FR" w:eastAsia="fr-FR"/>
      <w14:ligatures w14:val="standardContextual"/>
    </w:rPr>
  </w:style>
  <w:style w:type="paragraph" w:customStyle="1" w:styleId="19C1743F07494F76AC036D105AE055E2">
    <w:name w:val="19C1743F07494F76AC036D105AE055E2"/>
    <w:rsid w:val="006B2B5F"/>
    <w:rPr>
      <w:kern w:val="2"/>
      <w:lang w:val="fr-FR" w:eastAsia="fr-FR"/>
      <w14:ligatures w14:val="standardContextual"/>
    </w:rPr>
  </w:style>
  <w:style w:type="paragraph" w:customStyle="1" w:styleId="FF966DE1ADF34B67898A209C2F0CBC3B">
    <w:name w:val="FF966DE1ADF34B67898A209C2F0CBC3B"/>
    <w:rsid w:val="006B2B5F"/>
    <w:rPr>
      <w:kern w:val="2"/>
      <w:lang w:val="fr-FR" w:eastAsia="fr-FR"/>
      <w14:ligatures w14:val="standardContextual"/>
    </w:rPr>
  </w:style>
  <w:style w:type="paragraph" w:customStyle="1" w:styleId="69B83A0F17C648C0904390C0641B9993">
    <w:name w:val="69B83A0F17C648C0904390C0641B9993"/>
    <w:rsid w:val="006B2B5F"/>
    <w:rPr>
      <w:kern w:val="2"/>
      <w:lang w:val="fr-FR" w:eastAsia="fr-FR"/>
      <w14:ligatures w14:val="standardContextual"/>
    </w:rPr>
  </w:style>
  <w:style w:type="paragraph" w:customStyle="1" w:styleId="C3DB6B23FC464BD6B586CDFE48291E8C">
    <w:name w:val="C3DB6B23FC464BD6B586CDFE48291E8C"/>
    <w:rsid w:val="006B2B5F"/>
    <w:rPr>
      <w:kern w:val="2"/>
      <w:lang w:val="fr-FR" w:eastAsia="fr-FR"/>
      <w14:ligatures w14:val="standardContextual"/>
    </w:rPr>
  </w:style>
  <w:style w:type="paragraph" w:customStyle="1" w:styleId="0487414F8AE44132920DCD96AD213734">
    <w:name w:val="0487414F8AE44132920DCD96AD213734"/>
    <w:rsid w:val="006B2B5F"/>
    <w:rPr>
      <w:kern w:val="2"/>
      <w:lang w:val="fr-FR" w:eastAsia="fr-FR"/>
      <w14:ligatures w14:val="standardContextual"/>
    </w:rPr>
  </w:style>
  <w:style w:type="paragraph" w:customStyle="1" w:styleId="04E5AAE91BFE4335BC245A1FDCE74F34">
    <w:name w:val="04E5AAE91BFE4335BC245A1FDCE74F34"/>
    <w:rsid w:val="00395C7E"/>
    <w:rPr>
      <w:kern w:val="2"/>
      <w:lang w:val="fr-FR" w:eastAsia="fr-F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b o u r A m o u n t > D e b o u r A m o u n t < / D e b o u r A m o u n t >  
             < D e b o u r A m o u n t _ L B L > D e b o u r A m o u n t _ L B L < / D e b o u r A m o u n t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c a t i o n A m o u n t > v a c a t i o n A m o u n t < / v a c a t i o n A m o u n t >  
             < V a c a t i o n A m o u n t _ L B L > V a c a t i o n A m o u n t _ L B L < / V a c a t i o n A m o u n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T o t a l D e b o u r A m o u n t > T o t a l D e b o u r A m o u n t < / T o t a l D e b o u r A m o u n t >  
             < T o t a l V a c a t i o n A m o u n t > T o t a l V a c a t i o n A m o u n t < / T o t a l V a c a t i o n A m o u n t >  
             < T o t a l V a c a t i o n D e b o u r > T o t a l V a c a t i o n D e b o u r < / T o t a l V a c a t i o n D e b o u r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T e x t 0 0 0 L B L _ P T E > T e x t 0 0 0 L B L _ P T E < / T e x t 0 0 0 L B L _ P T E >  
             < T e x t 0 0 1 L B L _ P T E > T e x t 0 0 1 L B L _ P T E < / T e x t 0 0 1 L B L _ P T E >  
             < T e x t 0 0 2 L B L _ P T E > T e x t 0 0 2 L B L _ P T E < / T e x t 0 0 2 L B L _ P T E >  
             < T e x t 0 0 3 L B L _ P T E > T e x t 0 0 3 L B L _ P T E < / T e x t 0 0 3 L B L _ P T E >  
             < T e x t 0 0 4 L B L _ P T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 w 1 4 : p a r a I d = " 5 E D 1 E B A D "   w 1 4 : t e x t I d = " 0 F 3 4 0 0 5 3 "   w : r s i d R = " 0 0 F 9 5 A 7 B "   w : r s i d R D e f a u l t = " 0 0 F 9 5 A 7 B "   w : r s i d P = " 0 0 0 5 2 8 8 B " & g t ; & l t ; w : p P r & g t ; & l t ; w : s p a c i n g   w : b e f o r e = " 6 0 "   w : a f t e r = " 6 0 "   w : l i n e = " 3 6 0 "   w : l i n e R u l e = " a u t o " / & g t ; & l t ; w : i n d   w : r i g h t = " 1 4 4 " / & g t ; & l t ; w : j c   w : v a l = " c e n t e r " / & g t ; & l t ; / w : p P r & g t ; & l t ; w : r & g t ; & l t ; w : t & g t ; T e x t 0 0 4 L B L & l t ; / w : t & g t ; & l t ; / w : r & g t ; & l t ; w : r   w : r s i d R P r = " 0 0 0 5 2 8 8 B " & g t ; & l t ; w : t   x m l : s p a c e = " p r e s e r v e " & g t ;   & l t ; / w : t & g t ; & l t ; / w : r & g t ; & l t ; w : s d t & g t ; & l t ; w : s d t P r & g t ; & l t ; w : i d   w : v a l = " 5 8 3 0 3 7 6 5 6 " / & g t ; & l t ; w : p l a c e h o l d e r & g t ; & l t ; w : d o c P a r t   w : v a l = " 1 D F 8 F 1 1 C B 9 F 3 4 6 0 D B 0 F C F E 9 C B 9 2 7 D A 5 B " / & g t ; & l t ; / w : p l a c e h o l d e r & g t ; & l t ; w 1 5 : d a t a B i n d i n g   w : p r e f i x M a p p i n g s = " x m l n s : n s 0 = ' u r n : m i c r o s o f t - d y n a m i c s - n a v / r e p o r t s / S t a n d a r d _ S a l e s _ Q u o t e / 1 3 0 4 / '   "   w : x p a t h = " / n s 0 : N a v W o r d R e p o r t X m l P a r t [ 1 ] / n s 0 : H e a d e r [ 1 ] / n s 0 : L e t t e r T e x t [ 1 ] / n s 0 : T e x t 0 0 2 L B L _ P T E [ 1 ] "   w : s t o r e I t e m I D = " { B 3 B F D A 7 8 - E 1 4 1 - 4 7 A 9 - 9 8 6 3 - 4 B 7 8 F E 5 9 5 E 8 8 } " / & g t ; & l t ; / w : s d t P r & g t ; & l t ; w : s d t E n d P r / & g t ; & l t ; w : s d t C o n t e n t & g t ; & l t ; w : r & g t ; & l t ; w : t & g t ; T e x t 0 0 2 L B L _ P T E & l t ; / w : t & g t ; & l t ; / w : r & g t ; & l t ; / w : s d t C o n t e n t & g t ; & l t ; / w : s d t & g t ; & l t ; / w : p & g t ; & l t ; w : p   w 1 4 : p a r a I d = " 1 0 5 D F 2 9 D "   w 1 4 : t e x t I d = " 3 6 4 B 2 7 E F "   w : r s i d R = " 0 0 F 9 5 A 7 B "   w : r s i d R D e f a u l t = " 0 0 F 9 5 A 7 B "   w : r s i d P = " 0 0 3 3 0 9 1 8 " & g t ; & l t ; w : p P r & g t ; & l t ; w : s p a c i n g   w : b e f o r e = " 6 0 "   w : a f t e r = " 6 0 "   w : l i n e = " 3 6 0 "   w : l i n e R u l e = " a u t o " / & g t ; & l t ; w : i n d   w : r i g h t = " 1 4 4 " / & g t ; & l t ; w : j c   w : v a l = " c e n t e r " / & g t ; & l t ; / w : p P r & g t ; & l t ; w : r & g t ; & l t ; w : t & g t ; _ P T E & l t ; / w : t & g t ; & l t ; / w : r & g t ; & l t ; / w : p & g t ; & l t ; w : s e c t P r   w : r s i d R = " 0 0 3 3 0 9 1 8 " & g t ; & l t ; w : p g S z   w : w = " 1 2 2 4 0 "   w : h = " 1 5 8 4 0 " / & g t ; & l t ; w : p g M a r   w : t o p = " 1 4 1 7 "   w : r i g h t = " 1 4 1 7 "   w : b o t t o m = " 1 4 1 7 " 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 I d = " r I d 2 "   T y p e = " h t t p : / / s c h e m a s . o p e n x m l f o r m a t s . o r g / o f f i c e D o c u m e n t / 2 0 0 6 / r e l a t i o n s h i p s / g l o s s a r y D o c u m e n t "   T a r g e t = " g l o s s a r y / d o c u m e n t . x m l " / & g t ; & l t ; R e l a t i o n s h i p 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 p k g : n a m e = " / w o r d / g l o s s a r y / d o c u m e n t . x m l "   p k g : c o n t e n t T y p e = " a p p l i c a t i o n / v n d . o p e n x m l f o r m a t s - o f f i c e d o c u m e n t . w o r d p r o c e s s i n g m l . d o c u m e n t . g l o s s a r y + x m l " & g t ; & l t ; p k g : x m l D a t a & g t ; & l t ; w : g l o s s a r y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 w p 1 4 " & g t ; & l t ; w : d o c P a r t s & g t ; & l t ; w : d o c P a r t & g t ; & l t ; w : d o c P a r t P r & g t ; & l t ; w : n a m e   w : v a l = " 1 D F 8 F 1 1 C B 9 F 3 4 6 0 D B 0 F C F E 9 C B 9 2 7 D A 5 B " / & g t ; & l t ; w : c a t e g o r y & g t ; & l t ; w : n a m e   w : v a l = " G � n � r a l " / & g t ; & l t ; w : g a l l e r y   w : v a l = " p l a c e h o l d e r " / & g t ; & l t ; / w : c a t e g o r y & g t ; & l t ; w : t y p e s & g t ; & l t ; w : t y p e   w : v a l = " b b P l c H d r " / & g t ; & l t ; / w : t y p e s & g t ; & l t ; w : b e h a v i o r s & g t ; & l t ; w : b e h a v i o r   w : v a l = " c o n t e n t " / & g t ; & l t ; / w : b e h a v i o r s & g t ; & l t ; w : g u i d   w : v a l = " { 7 4 B 6 9 9 B 7 - 5 E 2 2 - 4 3 B 5 - A 0 1 2 - A E F A E F B A D D C 6 } " / & g t ; & l t ; / w : d o c P a r t P r & g t ; & l t ; w : d o c P a r t B o d y & g t ; & l t ; w : p   w : r s i d R = " 0 0 0 0 0 0 0 0 "   w : r s i d R D e f a u l t = " 0 0 3 9 5 C 7 E " & g t ; & l t ; w : p P r & g t ; & l t ; w : p S t y l e   w : v a l = " 1 D F 8 F 1 1 C B 9 F 3 4 6 0 D B 0 F C F E 9 C B 9 2 7 D A 5 B " / & g t ; & l t ; / w : p P r & g t ; & l t ; w : r   w : r s i d R P r = " 0 0 2 B 6 D 6 B " & g t ; & l t ; w : r P r & g t ; & l t ; w : r S t y l e   w : v a l = " T e x t e d e l e s p a c e r s e r v " / & g t ; & l t ; / w : r P r & g t ; & l t ; w : t & g t ; C l i c k   o r   t a p   h e r e   t o   e n t e r   t e x t . & l t ; / w : t & g t ; & l t ; / w : r & g t ; & l t ; / w : p & g t ; & l t ; / w : d o c P a r t B o d y & g t ; & l t ; / w : d o c P a r t & g t ; & l t ; / w : d o c P a r t s & g t ; & l t ; / w : g l o s s a r y D o c u m e n t & g t ; & l t ; / p k g : x m l D a t a & g t ; & l t ; / p k g : p a r t & g t ; & l t ; p k g : p a r t   p k g : n a m e = " / w o r d / g l o s s a r y / s e t t i n g s . x m l "   p k g : c o n t e n t T y p e = " a p p l i c a t i o n / v n d . o p e n x m l f o r m a t s - o f f i c e d o c u m e n t . w o r d p r o c e s s i n g m l . s e t t i n g s + x m l " & g t ; & l t ; p k g : x m l D a t a & g t ; & l t ; w : s e t t i n g s 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 x m l n s : s l = " h t t p : / / s c h e m a s . o p e n x m l f o r m a t s . o r g / s c h e m a L i b r a r y / 2 0 0 6 / m a i n "   m c : I g n o r a b l e = " w 1 4   w 1 5   w 1 6 s e   w 1 6 c i d   w 1 6   w 1 6 c e x   w 1 6 s d t d h " & g t ; & l t ; w : v i e w   w : v a l = " n o r m a l " / & g t ; & l t ; w : d e f a u l t T a b S t o p   w : v a l = " 7 0 8 " / & g t ; & l t ; w : h y p h e n a t i o n Z o n e   w : v a l = " 4 2 5 " / & g t ; & l t ; w : c h a r a c t e r S p a c i n g C o n t r o l   w : v a l = " d o N o t C o m p r e s s " / & g t ; & l t ; w : c o m p a t & g t ; & l t ; w : u s e F E L a y o u t / & g t ; & l t ; w : c o m p a t S e t t i n g   w : n a m e = " c o m p a t i b i l i t y M o d e "   w : u r i = " h t t p : / / s c h e m a s . m i c r o s o f t . c o m / o f f i c e / w o r d "   w : v a l = " 1 5 " / & g t ; & l t ; w : c o m p a t S e t t i n g   w : n a m e = " o v e r r i d e T a b l e S t y l e F o n t S i z e A n d J u s t i f i c a t i o n "   w : u r i = " h t t p : / / s c h e m a s . m i c r o s o f t . c o m / o f f i c e / w o r d "   w : v a l = " 1 " / & g t ; & l t ; w : c o m p a t S e t t i n g   w : n a m e = " e n a b l e O p e n T y p e F e a t u r e s "   w : u r i = " h t t p : / / s c h e m a s . m i c r o s o f t . c o m / o f f i c e / w o r d "   w : v a l = " 1 " / & g t ; & l t ; w : c o m p a t S e t t i n g   w : n a m e = " d o N o t F l i p M i r r o r I n d e n t s "   w : u r i = " h t t p : / / s c h e m a s . m i c r o s o f t . c o m / o f f i c e / w o r d "   w : v a l = " 1 " / & g t ; & l t ; w : c o m p a t S e t t i n g   w : n a m e = " d i f f e r e n t i a t e M u l t i r o w T a b l e H e a d e r s "   w : u r i = " h t t p : / / s c h e m a s . m i c r o s o f t . c o m / o f f i c e / w o r d "   w : v a l = " 1 " / & g t ; & l t ; w : c o m p a t S e t t i n g   w : n a m e = " u s e W o r d 2 0 1 3 T r a c k B o t t o m H y p h e n a t i o n "   w : u r i = " h t t p : / / s c h e m a s . m i c r o s o f t . c o m / o f f i c e / w o r d "   w : v a l = " 0 " / & g t ; & l t ; / w : c o m p a t & g t ; & l t ; m : m a t h P r & g t ; & l t ; m : m a t h F o n t   m : v a l = " C a m b r i a   M a t h " / & g t ; & l t ; m : b r k B i n   m : v a l = " b e f o r e " / & g t ; & l t ; m : b r k B i n S u b   m : v a l = " - - " / & g t ; & l t ; m : s m a l l F r a c   m : v a l = " 0 " / & g t ; & l t ; m : d i s p D e f / & g t ; & l t ; m : l M a r g i n   m : v a l = " 0 " / & g t ; & l t ; m : r M a r g i n   m : v a l = " 0 " / & g t ; & l t ; m : d e f J c   m : v a l = " c e n t e r G r o u p " / & g t ; & l t ; m : w r a p I n d e n t   m : v a l = " 1 4 4 0 " / & g t ; & l t ; m : i n t L i m   m : v a l = " s u b S u p " / & g t ; & l t ; m : n a r y L i m   m : v a l = " u n d O v r " / & g t ; & l t ; / m : m a t h P r & g t ; & l t ; w : t h e m e F o n t L a n g   w : v a l = " f r - F R " / & g t ; & l t ; w : c l r S c h e m e M a p p i n g   w : b g 1 = " l i g h t 1 "   w : t 1 = " d a r k 1 "   w : b g 2 = " l i g h t 2 "   w : t 2 = " d a r k 2 "   w : a c c e n t 1 = " a c c e n t 1 "   w : a c c e n t 2 = " a c c e n t 2 "   w : a c c e n t 3 = " a c c e n t 3 "   w : a c c e n t 4 = " a c c e n t 4 "   w : a c c e n t 5 = " a c c e n t 5 "   w : a c c e n t 6 = " a c c e n t 6 "   w : h y p e r l i n k = " h y p e r l i n k "   w : f o l l o w e d H y p e r l i n k = " f o l l o w e d H y p e r l i n k " / & g t ; & l t ; w : d e c i m a l S y m b o l   w : v a l = " , " / & g t ; & l t ; w : l i s t S e p a r a t o r   w : v a l = " ; " / & g t ; & l t ; w 1 5 : c h a r t T r a c k i n g R e f B a s e d / & g t ; & l t ; / w : s e t t i n g s & g t ; & l t ; / p k g : x m l D a t a & g t ; & l t ; / p k g : p a r t & g t ; & l t ; p k g : p a r t   p k g : n a m e = " / w o r d / g l o s s a r y / _ r e l s / d o c u m e n t . x m l . r e l s "   p k g : c o n t e n t T y p e = " a p p l i c a t i o n / v n d . o p e n x m l f o r m a t s - p a c k a g e . r e l a t i o n s h i p s + x m l " & g t ; & l t ; p k g : x m l D a t a & g t ; & l t ; R e l a t i o n s h i p s   x m l n s = " h t t p : / / s c h e m a s . o p e n x m l f o r m a t s . o r g / p a c k a g e / 2 0 0 6 / r e l a t i o n s h i p s " & g t ; & l t ; R e l a t i o n s h i p   I d = " r I d 3 "   T y p e = " h t t p : / / s c h e m a s . o p e n x m l f o r m a t s . o r g / o f f i c e D o c u m e n t / 2 0 0 6 / r e l a t i o n s h i p s / w e b S e t t i n g s "   T a r g e t = " w e b S e t t i n g s . x m l " / & g t ; & l t ; R e l a t i o n s h i p   I d = " r I d 2 "   T y p e = " h t t p : / / s c h e m a s . o p e n x m l f o r m a t s . o r g / o f f i c e D o c u m e n t / 2 0 0 6 / r e l a t i o n s h i p s / s e t t i n g s "   T a r g e t = " s e t t i n g s . x m l " / & g t ; & l t ; R e l a t i o n s h i p 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 T a r g e t = " s t y l e s . x m l " / & g t ; & l t ; R e l a t i o n s h i p   I d = " r I d 4 "   T y p e = " h t t p : / / s c h e m a s . o p e n x m l f o r m a t s . o r g / o f f i c e D o c u m e n t / 2 0 0 6 / r e l a t i o n s h i p s / f o n t T a b l e "   T a r g e t = " f o n t T a b l e . x m l " / & g t ; & l t ; / R e l a t i o n s h i p s & g t ; & l t ; / p k g : x m l D a t a & g t ; & l t ; / p k g : p a r t & g t ; & l t ; p k g : p a r t 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 w : a f t e r = " 4 0 " 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 w : v a l = " 0 0 F 9 5 A 7 B " / & g t ; & l t ; / w : s t y l e & g t ; & l t ; w : s t y l e   w : t y p e = " c h a r a c t e r "   w : d e f a u l t = " 1 "   w : s t y l e I d = " P o l i c e p a r d f a u t " & g t ; & l t ; w : n a m e 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 w : v a l = " 0 0 F 9 5 A 7 B " / & g t ; & l t ; / w : s t y l e & g t ; & l t ; w : s t y l e   w : t y p e = " t a b l e "   w : d e f a u l t = " 1 "   w : s t y l e I d = " T a b l e a u N o r m a l " & g t ; & l t ; w : n a m e 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 w : s t y l e I d = " A u c u n e l i s t e " & g t ; & l t ; w : n a m e   w : v a l = " N o   L i s t " / & g t ; & l t ; w : u i P r i o r i t y   w : v a l = " 9 9 " / & g t ; & l t ; w : s e m i H i d d e n / & g t ; & l t ; w : u n h i d e W h e n U s e d / & g t ; & l t ; w : r s i d   w : v a l = " 0 0 F 9 5 A 7 B " / & g t ; & l t ; / w : s t y l e & g t ; & l t ; / w : s t y l e s & g t ; & l t ; / p k g : x m l D a t a & g t ; & l t ; / p k g : p a r t & g t ; & l t ; p k g : p a r t   p k g : n a m e = " / w o r d / g l o s s a r y / s t y l e s . x m l " 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 w : c s t h e m e = " m i n o r B i d i " / & g t ; & l t ; w : k e r n   w : v a l = " 2 " / & g t ; & l t ; w : s z   w : v a l = " 2 2 " / & g t ; & l t ; w : s z C s   w : v a l = " 2 2 " / & g t ; & l t ; w : l a n g   w : v a l = " f r - F R "   w : e a s t A s i a = " f r - F R "   w : b i d i = " a r - S A " / & g t ; & l t ; w 1 4 : l i g a t u r e s   w 1 4 : v a l = " s t a n d a r d C o n t e x t u a l " / & g t ; & l t ; / w : r P r & g t ; & l t ; / w : r P r D e f a u l t & g t ; & l t ; w : p P r D e f a u l t & g t ; & l t ; w : p P r & g t ; & l t ; w : s p a c i n g 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 w : l i n e R u l e = " a u t o " / & g t ; & l t ; / w : p P r & g t ; & l t ; / w : p P r D e f a u l t & g t ; & l t ; / w : d o c D e f a u l t s & g t ; & l t ; w : l a t e n t S t y l e s   w : d e f L o c k e d S t a t e = " 0 "   w : d e f U I P r i o r i t y = " 9 9 "   w : d e f S e m i H i d d e n = " 0 "   w : d e f U n h i d e W h e n U s e d = " 0 "   w : d e f Q F o r m a t = " 0 "   w : c o u n t = " 3 7 6 " & g t ; & l t ; w : l s d E x c e p t i o n   w : n a m e = " N o r m a l "   w : u i P r i o r i t y = " 0 "   w : q F o r m a t = " 1 " / & g t ; & l t ; w : l s d E x c e p t i o n   w : n a m e = " h e a d i n g   1 "   w : u i P r i o r i t y = " 9 "   w : q F o r m a t = " 1 " / & g t ; & l t ; w : l s d E x c e p t i o n   w : n a m e = " h e a d i n g   2 "   w : s e m i H i d d e n = " 1 "   w : u i P r i o r i t y = " 9 "   w : u n h i d e W h e n U s e d = " 1 "   w : q F o r m a t = " 1 " / & g t ; & l t ; w : l s d E x c e p t i o n   w : n a m e = " h e a d i n g   3 "   w : s e m i H i d d e n = " 1 "   w : u i P r i o r i t y = " 9 "   w : u n h i d e W h e n U s e d = " 1 "   w : q F o r m a t = " 1 " / & g t ; & l t ; w : l s d E x c e p t i o n   w : n a m e = " h e a d i n g   4 "   w : s e m i H i d d e n = " 1 "   w : u i P r i o r i t y = " 9 "   w : u n h i d e W h e n U s e d = " 1 "   w : q F o r m a t = " 1 " / & g t ; & l t ; w : l s d E x c e p t i o n   w : n a m e = " h e a d i n g   5 "   w : s e m i H i d d e n = " 1 "   w : u i P r i o r i t y = " 9 "   w : u n h i d e W h e n U s e d = " 1 "   w : q F o r m a t = " 1 " / & g t ; & l t ; w : l s d E x c e p t i o n   w : n a m e = " h e a d i n g   6 "   w : s e m i H i d d e n = " 1 "   w : u i P r i o r i t y = " 9 "   w : u n h i d e W h e n U s e d = " 1 "   w : q F o r m a t = " 1 " / & g t ; & l t ; w : l s d E x c e p t i o n   w : n a m e = " h e a d i n g   7 "   w : s e m i H i d d e n = " 1 "   w : u i P r i o r i t y = " 9 "   w : u n h i d e W h e n U s e d = " 1 "   w : q F o r m a t = " 1 " / & g t ; & l t ; w : l s d E x c e p t i o n   w : n a m e = " h e a d i n g   8 "   w : s e m i H i d d e n = " 1 "   w : u i P r i o r i t y = " 9 "   w : u n h i d e W h e n U s e d = " 1 "   w : q F o r m a t = " 1 " / & g t ; & l t ; w : l s d E x c e p t i o n   w : n a m e = " h e a d i n g   9 "   w : s e m i H i d d e n = " 1 "   w : u i P r i o r i t y = " 9 "   w : u n h i d e W h e n U s e d = " 1 "   w : q F o r m a t = " 1 " / & g t ; & l t ; w : l s d E x c e p t i o n   w : n a m e = " i n d e x   1 "   w : s e m i H i d d e n = " 1 "   w : u n h i d e W h e n U s e d = " 1 " / & g t ; & l t ; w : l s d E x c e p t i o n   w : n a m e = " i n d e x   2 "   w : s e m i H i d d e n = " 1 "   w : u n h i d e W h e n U s e d = " 1 " / & g t ; & l t ; w : l s d E x c e p t i o n   w : n a m e = " i n d e x   3 "   w : s e m i H i d d e n = " 1 "   w : u n h i d e W h e n U s e d = " 1 " / & g t ; & l t ; w : l s d E x c e p t i o n   w : n a m e = " i n d e x   4 "   w : s e m i H i d d e n = " 1 "   w : u n h i d e W h e n U s e d = " 1 " / & g t ; & l t ; w : l s d E x c e p t i o n   w : n a m e = " i n d e x   5 "   w : s e m i H i d d e n = " 1 "   w : u n h i d e W h e n U s e d = " 1 " / & g t ; & l t ; w : l s d E x c e p t i o n   w : n a m e = " i n d e x   6 "   w : s e m i H i d d e n = " 1 "   w : u n h i d e W h e n U s e d = " 1 " / & g t ; & l t ; w : l s d E x c e p t i o n   w : n a m e = " i n d e x   7 "   w : s e m i H i d d e n = " 1 "   w : u n h i d e W h e n U s e d = " 1 " / & g t ; & l t ; w : l s d E x c e p t i o n   w : n a m e = " i n d e x   8 "   w : s e m i H i d d e n = " 1 "   w : u n h i d e W h e n U s e d = " 1 " / & g t ; & l t ; w : l s d E x c e p t i o n   w : n a m e = " i n d e x   9 "   w : s e m i H i d d e n = " 1 "   w : u n h i d e W h e n U s e d = " 1 " / & g t ; & l t ; w : l s d E x c e p t i o n   w : n a m e = " t o c   1 "   w : s e m i H i d d e n = " 1 "   w : u i P r i o r i t y = " 3 9 "   w : u n h i d e W h e n U s e d = " 1 " / & g t ; & l t ; w : l s d E x c e p t i o n   w : n a m e = " t o c   2 "   w : s e m i H i d d e n = " 1 "   w : u i P r i o r i t y = " 3 9 "   w : u n h i d e W h e n U s e d = " 1 " / & g t ; & l t ; w : l s d E x c e p t i o n   w : n a m e = " t o c   3 "   w : s e m i H i d d e n = " 1 "   w : u i P r i o r i t y = " 3 9 "   w : u n h i d e W h e n U s e d = " 1 " / & g t ; & l t ; w : l s d E x c e p t i o n   w : n a m e = " t o c   4 "   w : s e m i H i d d e n = " 1 "   w : u i P r i o r i t y = " 3 9 "   w : u n h i d e W h e n U s e d = " 1 " / & g t ; & l t ; w : l s d E x c e p t i o n   w : n a m e = " t o c   5 "   w : s e m i H i d d e n = " 1 "   w : u i P r i o r i t y = " 3 9 "   w : u n h i d e W h e n U s e d = " 1 " / & g t ; & l t ; w : l s d E x c e p t i o n   w : n a m e = " t o c   6 "   w : s e m i H i d d e n = " 1 "   w : u i P r i o r i t y = " 3 9 "   w : u n h i d e W h e n U s e d = " 1 " / & g t ; & l t ; w : l s d E x c e p t i o n   w : n a m e = " t o c   7 "   w : s e m i H i d d e n = " 1 "   w : u i P r i o r i t y = " 3 9 "   w : u n h i d e W h e n U s e d = " 1 " / & g t ; & l t ; w : l s d E x c e p t i o n   w : n a m e = " t o c   8 "   w : s e m i H i d d e n = " 1 "   w : u i P r i o r i t y = " 3 9 "   w : u n h i d e W h e n U s e d = " 1 " / & g t ; & l t ; w : l s d E x c e p t i o n   w : n a m e = " t o c   9 "   w : s e m i H i d d e n = " 1 "   w : u i P r i o r i t y = " 3 9 "   w : u n h i d e W h e n U s e d = " 1 " / & g t ; & l t ; w : l s d E x c e p t i o n   w : n a m e = " N o r m a l   I n d e n t "   w : s e m i H i d d e n = " 1 "   w : u n h i d e W h e n U s e d = " 1 " / & g t ; & l t ; w : l s d E x c e p t i o n   w : n a m e = " f o o t n o t e   t e x t "   w : s e m i H i d d e n = " 1 "   w : u n h i d e W h e n U s e d = " 1 " / & g t ; & l t ; w : l s d E x c e p t i o n   w : n a m e = " a n n o t a t i o n   t e x t "   w : s e m i H i d d e n = " 1 "   w : u n h i d e W h e n U s e d = " 1 " / & g t ; & l t ; w : l s d E x c e p t i o n   w : n a m e = " h e a d e r "   w : s e m i H i d d e n = " 1 "   w : u n h i d e W h e n U s e d = " 1 " / & g t ; & l t ; w : l s d E x c e p t i o n   w : n a m e = " f o o t e r "   w : s e m i H i d d e n = " 1 "   w : u n h i d e W h e n U s e d = " 1 " / & g t ; & l t ; w : l s d E x c e p t i o n   w : n a m e = " i n d e x   h e a d i n g "   w : s e m i H i d d e n = " 1 "   w : u n h i d e W h e n U s e d = " 1 " / & g t ; & l t ; w : l s d E x c e p t i o n   w : n a m e = " c a p t i o n "   w : s e m i H i d d e n = " 1 "   w : u i P r i o r i t y = " 3 5 "   w : u n h i d e W h e n U s e d = " 1 "   w : q F o r m a t = " 1 " / & g t ; & l t ; w : l s d E x c e p t i o n   w : n a m e = " t a b l e   o f   f i g u r e s "   w : s e m i H i d d e n = " 1 "   w : u n h i d e W h e n U s e d = " 1 " / & g t ; & l t ; w : l s d E x c e p t i o n   w : n a m e = " e n v e l o p e   a d d r e s s "   w : s e m i H i d d e n = " 1 "   w : u n h i d e W h e n U s e d = " 1 " / & g t ; & l t ; w : l s d E x c e p t i o n   w : n a m e = " e n v e l o p e   r e t u r n "   w : s e m i H i d d e n = " 1 "   w : u n h i d e W h e n U s e d = " 1 " / & g t ; & l t ; w : l s d E x c e p t i o n   w : n a m e = " f o o t n o t e   r e f e r e n c e "   w : s e m i H i d d e n = " 1 "   w : u n h i d e W h e n U s e d = " 1 " / & g t ; & l t ; w : l s d E x c e p t i o n   w : n a m e = " a n n o t a t i o n   r e f e r e n c e "   w : s e m i H i d d e n = " 1 "   w : u n h i d e W h e n U s e d = " 1 " / & g t ; & l t ; w : l s d E x c e p t i o n   w : n a m e = " l i n e   n u m b e r "   w : s e m i H i d d e n = " 1 "   w : u n h i d e W h e n U s e d = " 1 " / & g t ; & l t ; w : l s d E x c e p t i o n   w : n a m e = " p a g e   n u m b e r "   w : s e m i H i d d e n = " 1 "   w : u n h i d e W h e n U s e d = " 1 " / & g t ; & l t ; w : l s d E x c e p t i o n   w : n a m e = " e n d n o t e   r e f e r e n c e "   w : s e m i H i d d e n = " 1 "   w : u n h i d e W h e n U s e d = " 1 " / & g t ; & l t ; w : l s d E x c e p t i o n   w : n a m e = " e n d n o t e   t e x t "   w : s e m i H i d d e n = " 1 "   w : u n h i d e W h e n U s e d = " 1 " / & g t ; & l t ; w : l s d E x c e p t i o n   w : n a m e = " t a b l e   o f   a u t h o r i t i e s "   w : s e m i H i d d e n = " 1 "   w : u n h i d e W h e n U s e d = " 1 " / & g t ; & l t ; w : l s d E x c e p t i o n   w : n a m e = " m a c r o "   w : s e m i H i d d e n = " 1 "   w : u n h i d e W h e n U s e d = " 1 " / & g t ; & l t ; w : l s d E x c e p t i o n   w : n a m e = " t o a   h e a d i n g "   w : s e m i H i d d e n = " 1 "   w : u n h i d e W h e n U s e d = " 1 " / & g t ; & l t ; w : l s d E x c e p t i o n   w : n a m e = " L i s t "   w : s e m i H i d d e n = " 1 "   w : u n h i d e W h e n U s e d = " 1 " / & g t ; & l t ; w : l s d E x c e p t i o n   w : n a m e = " L i s t   B u l l e t "   w : s e m i H i d d e n = " 1 "   w : u n h i d e W h e n U s e d = " 1 " / & g t ; & l t ; w : l s d E x c e p t i o n   w : n a m e = " L i s t   N u m b e r "   w : s e m i H i d d e n = " 1 "   w : u n h i d e W h e n U s e d = " 1 " / & g t ; & l t ; w : l s d E x c e p t i o n   w : n a m e = " L i s t   2 "   w : s e m i H i d d e n = " 1 "   w : u n h i d e W h e n U s e d = " 1 " / & g t ; & l t ; w : l s d E x c e p t i o n   w : n a m e = " L i s t   3 "   w : s e m i H i d d e n = " 1 "   w : u n h i d e W h e n U s e d = " 1 " / & g t ; & l t ; w : l s d E x c e p t i o n   w : n a m e = " L i s t   4 "   w : s e m i H i d d e n = " 1 "   w : u n h i d e W h e n U s e d = " 1 " / & g t ; & l t ; w : l s d E x c e p t i o n   w : n a m e = " L i s t   5 "   w : s e m i H i d d e n = " 1 "   w : u n h i d e W h e n U s e d = " 1 " / & g t ; & l t ; w : l s d E x c e p t i o n   w : n a m e = " L i s t   B u l l e t   2 "   w : s e m i H i d d e n = " 1 "   w : u n h i d e W h e n U s e d = " 1 " / & g t ; & l t ; w : l s d E x c e p t i o n   w : n a m e = " L i s t   B u l l e t   3 "   w : s e m i H i d d e n = " 1 "   w : u n h i d e W h e n U s e d = " 1 " / & g t ; & l t ; w : l s d E x c e p t i o n   w : n a m e = " L i s t   B u l l e t   4 "   w : s e m i H i d d e n = " 1 "   w : u n h i d e W h e n U s e d = " 1 " / & g t ; & l t ; w : l s d E x c e p t i o n   w : n a m e = " L i s t   B u l l e t   5 "   w : s e m i H i d d e n = " 1 "   w : u n h i d e W h e n U s e d = " 1 " / & g t ; & l t ; w : l s d E x c e p t i o n   w : n a m e = " L i s t   N u m b e r   2 "   w : s e m i H i d d e n = " 1 "   w : u n h i d e W h e n U s e d = " 1 " / & g t ; & l t ; w : l s d E x c e p t i o n   w : n a m e = " L i s t   N u m b e r   3 "   w : s e m i H i d d e n = " 1 "   w : u n h i d e W h e n U s e d = " 1 " / & g t ; & l t ; w : l s d E x c e p t i o n   w : n a m e = " L i s t   N u m b e r   4 "   w : s e m i H i d d e n = " 1 "   w : u n h i d e W h e n U s e d = " 1 " / & g t ; & l t ; w : l s d E x c e p t i o n   w : n a m e = " L i s t   N u m b e r   5 "   w : s e m i H i d d e n = " 1 "   w : u n h i d e W h e n U s e d = " 1 " / & g t ; & l t ; w : l s d E x c e p t i o n   w : n a m e = " T i t l e "   w : u i P r i o r i t y = " 1 0 "   w : q F o r m a t = " 1 " / & g t ; & l t ; w : l s d E x c e p t i o n   w : n a m e = " C l o s i n g "   w : s e m i H i d d e n = " 1 "   w : u n h i d e W h e n U s e d = " 1 " / & g t ; & l t ; w : l s d E x c e p t i o n   w : n a m e = " S i g n a t u r e "   w : s e m i H i d d e n = " 1 "   w : u n h i d e W h e n U s e d = " 1 " / & g t ; & l t ; w : l s d E x c e p t i o n   w : n a m e = " D e f a u l t   P a r a g r a p h   F o n t "   w : s e m i H i d d e n = " 1 "   w : u i P r i o r i t y = " 1 "   w : u n h i d e W h e n U s e d = " 1 " / & g t ; & l t ; w : l s d E x c e p t i o n   w : n a m e = " B o d y   T e x t "   w : s e m i H i d d e n = " 1 "   w : u n h i d e W h e n U s e d = " 1 " / & g t ; & l t ; w : l s d E x c e p t i o n   w : n a m e = " B o d y   T e x t   I n d e n t "   w : s e m i H i d d e n = " 1 "   w : u n h i d e W h e n U s e d = " 1 " / & g t ; & l t ; w : l s d E x c e p t i o n   w : n a m e = " L i s t   C o n t i n u e "   w : s e m i H i d d e n = " 1 "   w : u n h i d e W h e n U s e d = " 1 " / & g t ; & l t ; w : l s d E x c e p t i o n   w : n a m e = " L i s t   C o n t i n u e   2 "   w : s e m i H i d d e n = " 1 "   w : u n h i d e W h e n U s e d = " 1 " / & g t ; & l t ; w : l s d E x c e p t i o n   w : n a m e = " L i s t   C o n t i n u e   3 "   w : s e m i H i d d e n = " 1 "   w : u n h i d e W h e n U s e d = " 1 " / & g t ; & l t ; w : l s d E x c e p t i o n   w : n a m e = " L i s t   C o n t i n u e   4 "   w : s e m i H i d d e n = " 1 "   w : u n h i d e W h e n U s e d = " 1 " / & g t ; & l t ; w : l s d E x c e p t i o n   w : n a m e = " L i s t   C o n t i n u e   5 "   w : s e m i H i d d e n = " 1 "   w : u n h i d e W h e n U s e d = " 1 " / & g t ; & l t ; w : l s d E x c e p t i o n   w : n a m e = " M e s s a g e   H e a d e r "   w : s e m i H i d d e n = " 1 "   w : u n h i d e W h e n U s e d = " 1 " / & g t ; & l t ; w : l s d E x c e p t i o n   w : n a m e = " S u b t i t l e "   w : u i P r i o r i t y = " 1 1 "   w : q F o r m a t = " 1 " / & g t ; & l t ; w : l s d E x c e p t i o n   w : n a m e = " S a l u t a t i o n "   w : s e m i H i d d e n = " 1 "   w : u n h i d e W h e n U s e d = " 1 " / & g t ; & l t ; w : l s d E x c e p t i o n   w : n a m e = " D a t e "   w : s e m i H i d d e n = " 1 "   w : u n h i d e W h e n U s e d = " 1 " / & g t ; & l t ; w : l s d E x c e p t i o n   w : n a m e = " B o d y   T e x t   F i r s t   I n d e n t "   w : s e m i H i d d e n = " 1 "   w : u n h i d e W h e n U s e d = " 1 " / & g t ; & l t ; w : l s d E x c e p t i o n   w : n a m e = " B o d y   T e x t   F i r s t   I n d e n t   2 "   w : s e m i H i d d e n = " 1 "   w : u n h i d e W h e n U s e d = " 1 " / & g t ; & l t ; w : l s d E x c e p t i o n   w : n a m e = " N o t e   H e a d i n g "   w : s e m i H i d d e n = " 1 "   w : u n h i d e W h e n U s e d = " 1 " / & g t ; & l t ; w : l s d E x c e p t i o n   w : n a m e = " B o d y   T e x t   2 "   w : s e m i H i d d e n = " 1 "   w : u n h i d e W h e n U s e d = " 1 " / & g t ; & l t ; w : l s d E x c e p t i o n   w : n a m e = " B o d y   T e x t   3 "   w : s e m i H i d d e n = " 1 "   w : u n h i d e W h e n U s e d = " 1 " / & g t ; & l t ; w : l s d E x c e p t i o n   w : n a m e = " B o d y   T e x t   I n d e n t   2 "   w : s e m i H i d d e n = " 1 "   w : u n h i d e W h e n U s e d = " 1 " / & g t ; & l t ; w : l s d E x c e p t i o n   w : n a m e = " B o d y   T e x t   I n d e n t   3 "   w : s e m i H i d d e n = " 1 "   w : u n h i d e W h e n U s e d = " 1 " / & g t ; & l t ; w : l s d E x c e p t i o n   w : n a m e = " B l o c k   T e x t "   w : s e m i H i d d e n = " 1 "   w : u n h i d e W h e n U s e d = " 1 " / & g t ; & l t ; w : l s d E x c e p t i o n   w : n a m e = " H y p e r l i n k "   w : s e m i H i d d e n = " 1 "   w : u n h i d e W h e n U s e d = " 1 " / & g t ; & l t ; w : l s d E x c e p t i o n   w : n a m e = " F o l l o w e d H y p e r l i n k "   w : s e m i H i d d e n = " 1 "   w : u n h i d e W h e n U s e d = " 1 " / & g t ; & l t ; w : l s d E x c e p t i o n   w : n a m e = " S t r o n g "   w : u i P r i o r i t y = " 2 2 "   w : q F o r m a t = " 1 " / & g t ; & l t ; w : l s d E x c e p t i o n   w : n a m e = " E m p h a s i s "   w : u i P r i o r i t y = " 2 0 "   w : q F o r m a t = " 1 " / & g t ; & l t ; w : l s d E x c e p t i o n   w : n a m e = " D o c u m e n t   M a p "   w : s e m i H i d d e n = " 1 "   w : u n h i d e W h e n U s e d = " 1 " / & g t ; & l t ; w : l s d E x c e p t i o n   w : n a m e = " P l a i n   T e x t "   w : s e m i H i d d e n = " 1 "   w : u n h i d e W h e n U s e d = " 1 " / & g t ; & l t ; w : l s d E x c e p t i o n   w : n a m e = " E - m a i l   S i g n a t u r e "   w : s e m i H i d d e n = " 1 "   w : u n h i d e W h e n U s e d = " 1 " / & g t ; & l t ; w : l s d E x c e p t i o n   w : n a m e = " H T M L   T o p   o f   F o r m "   w : s e m i H i d d e n = " 1 "   w : u n h i d e W h e n U s e d = " 1 " / & g t ; & l t ; w : l s d E x c e p t i o n   w : n a m e = " H T M L   B o t t o m   o f   F o r m "   w : s e m i H i d d e n = " 1 "   w : u n h i d e W h e n U s e d = " 1 " / & g t ; & l t ; w : l s d E x c e p t i o n   w : n a m e = " N o r m a l   ( W e b ) "   w : s e m i H i d d e n = " 1 "   w : u n h i d e W h e n U s e d = " 1 " / & g t ; & l t ; w : l s d E x c e p t i o n   w : n a m e = " H T M L   A c r o n y m "   w : s e m i H i d d e n = " 1 "   w : u n h i d e W h e n U s e d = " 1 " / & g t ; & l t ; w : l s d E x c e p t i o n   w : n a m e = " H T M L   A d d r e s s "   w : s e m i H i d d e n = " 1 "   w : u n h i d e W h e n U s e d = " 1 " / & g t ; & l t ; w : l s d E x c e p t i o n   w : n a m e = " H T M L   C i t e "   w : s e m i H i d d e n = " 1 "   w : u n h i d e W h e n U s e d = " 1 " / & g t ; & l t ; w : l s d E x c e p t i o n   w : n a m e = " H T M L   C o d e "   w : s e m i H i d d e n = " 1 "   w : u n h i d e W h e n U s e d = " 1 " / & g t ; & l t ; w : l s d E x c e p t i o n   w : n a m e = " H T M L   D e f i n i t i o n "   w : s e m i H i d d e n = " 1 "   w : u n h i d e W h e n U s e d = " 1 " / & g t ; & l t ; w : l s d E x c e p t i o n   w : n a m e = " H T M L   K e y b o a r d "   w : s e m i H i d d e n = " 1 "   w : u n h i d e W h e n U s e d = " 1 " / & g t ; & l t ; w : l s d E x c e p t i o n   w : n a m e = " H T M L   P r e f o r m a t t e d "   w : s e m i H i d d e n = " 1 "   w : u n h i d e W h e n U s e d = " 1 " / & g t ; & l t ; w : l s d E x c e p t i o n   w : n a m e = " H T M L   S a m p l e "   w : s e m i H i d d e n = " 1 "   w : u n h i d e W h e n U s e d = " 1 " / & g t ; & l t ; w : l s d E x c e p t i o n   w : n a m e = " H T M L   T y p e w r i t e r "   w : s e m i H i d d e n = " 1 "   w : u n h i d e W h e n U s e d = " 1 " / & g t ; & l t ; w : l s d E x c e p t i o n   w : n a m e = " H T M L   V a r i a b l e "   w : s e m i H i d d e n = " 1 "   w : u n h i d e W h e n U s e d = " 1 " / & g t ; & l t ; w : l s d E x c e p t i o n   w : n a m e = " N o r m a l   T a b l e "   w : s e m i H i d d e n = " 1 "   w : u n h i d e W h e n U s e d = " 1 " / & g t ; & l t ; w : l s d E x c e p t i o n   w : n a m e = " a n n o t a t i o n   s u b j e c t "   w : s e m i H i d d e n = " 1 "   w : u n h i d e W h e n U s e d = " 1 " / & g t ; & l t ; w : l s d E x c e p t i o n   w : n a m e = " N o   L i s t "   w : s e m i H i d d e n = " 1 "   w : u n h i d e W h e n U s e d = " 1 " / & g t ; & l t ; w : l s d E x c e p t i o n   w : n a m e = " O u t l i n e   L i s t   1 "   w : s e m i H i d d e n = " 1 "   w : u n h i d e W h e n U s e d = " 1 " / & g t ; & l t ; w : l s d E x c e p t i o n   w : n a m e = " O u t l i n e   L i s t   2 "   w : s e m i H i d d e n = " 1 "   w : u n h i d e W h e n U s e d = " 1 " / & g t ; & l t ; w : l s d E x c e p t i o n   w : n a m e = " O u t l i n e   L i s t   3 "   w : s e m i H i d d e n = " 1 "   w : u n h i d e W h e n U s e d = " 1 " / & g t ; & l t ; w : l s d E x c e p t i o n   w : n a m e = " T a b l e   S i m p l e   1 "   w : s e m i H i d d e n = " 1 "   w : u n h i d e W h e n U s e d = " 1 " / & g t ; & l t ; w : l s d E x c e p t i o n   w : n a m e = " T a b l e   S i m p l e   2 "   w : s e m i H i d d e n = " 1 "   w : u n h i d e W h e n U s e d = " 1 " / & g t ; & l t ; w : l s d E x c e p t i o n   w : n a m e = " T a b l e   S i m p l e   3 "   w : s e m i H i d d e n = " 1 "   w : u n h i d e W h e n U s e d = " 1 " / & g t ; & l t ; w : l s d E x c e p t i o n   w : n a m e = " T a b l e   C l a s s i c   1 "   w : s e m i H i d d e n = " 1 "   w : u n h i d e W h e n U s e d = " 1 " / & g t ; & l t ; w : l s d E x c e p t i o n   w : n a m e = " T a b l e   C l a s s i c   2 "   w : s e m i H i d d e n = " 1 "   w : u n h i d e W h e n U s e d = " 1 " / & g t ; & l t ; w : l s d E x c e p t i o n   w : n a m e = " T a b l e   C l a s s i c   3 "   w : s e m i H i d d e n = " 1 "   w : u n h i d e W h e n U s e d = " 1 " / & g t ; & l t ; w : l s d E x c e p t i o n   w : n a m e = " T a b l e   C l a s s i c   4 "   w : s e m i H i d d e n = " 1 "   w : u n h i d e W h e n U s e d = " 1 " / & g t ; & l t ; w : l s d E x c e p t i o n   w : n a m e = " T a b l e   C o l o r f u l   1 "   w : s e m i H i d d e n = " 1 "   w : u n h i d e W h e n U s e d = " 1 " / & g t ; & l t ; w : l s d E x c e p t i o n   w : n a m e = " T a b l e   C o l o r f u l   2 "   w : s e m i H i d d e n = " 1 "   w : u n h i d e W h e n U s e d = " 1 " / & g t ; & l t ; w : l s d E x c e p t i o n   w : n a m e = " T a b l e   C o l o r f u l   3 "   w : s e m i H i d d e n = " 1 "   w : u n h i d e W h e n U s e d = " 1 " / & g t ; & l t ; w : l s d E x c e p t i o n   w : n a m e = " T a b l e   C o l u m n s   1 "   w : s e m i H i d d e n = " 1 "   w : u n h i d e W h e n U s e d = " 1 " / & g t ; & l t ; w : l s d E x c e p t i o n   w : n a m e = " T a b l e   C o l u m n s   2 "   w : s e m i H i d d e n = " 1 "   w : u n h i d e W h e n U s e d = " 1 " / & g t ; & l t ; w : l s d E x c e p t i o n   w : n a m e = " T a b l e   C o l u m n s   3 "   w : s e m i H i d d e n = " 1 "   w : u n h i d e W h e n U s e d = " 1 " / & g t ; & l t ; w : l s d E x c e p t i o n   w : n a m e = " T a b l e   C o l u m n s   4 "   w : s e m i H i d d e n = " 1 "   w : u n h i d e W h e n U s e d = " 1 " / & g t ; & l t ; w : l s d E x c e p t i o n   w : n a m e = " T a b l e   C o l u m n s   5 "   w : s e m i H i d d e n = " 1 "   w : u n h i d e W h e n U s e d = " 1 " / & g t ; & l t ; w : l s d E x c e p t i o n   w : n a m e = " T a b l e   G r i d   1 "   w : s e m i H i d d e n = " 1 "   w : u n h i d e W h e n U s e d = " 1 " / & g t ; & l t ; w : l s d E x c e p t i o n   w : n a m e = " T a b l e   G r i d   2 "   w : s e m i H i d d e n = " 1 "   w : u n h i d e W h e n U s e d = " 1 " / & g t ; & l t ; w : l s d E x c e p t i o n   w : n a m e = " T a b l e   G r i d   3 "   w : s e m i H i d d e n = " 1 "   w : u n h i d e W h e n U s e d = " 1 " / & g t ; & l t ; w : l s d E x c e p t i o n   w : n a m e = " T a b l e   G r i d   4 "   w : s e m i H i d d e n = " 1 "   w : u n h i d e W h e n U s e d = " 1 " / & g t ; & l t ; w : l s d E x c e p t i o n   w : n a m e = " T a b l e   G r i d   5 "   w : s e m i H i d d e n = " 1 "   w : u n h i d e W h e n U s e d = " 1 " / & g t ; & l t ; w : l s d E x c e p t i o n   w : n a m e = " T a b l e   G r i d   6 "   w : s e m i H i d d e n = " 1 "   w : u n h i d e W h e n U s e d = " 1 " / & g t ; & l t ; w : l s d E x c e p t i o n   w : n a m e = " T a b l e   G r i d   7 "   w : s e m i H i d d e n = " 1 "   w : u n h i d e W h e n U s e d = " 1 " / & g t ; & l t ; w : l s d E x c e p t i o n   w : n a m e = " T a b l e   G r i d   8 "   w : s e m i H i d d e n = " 1 "   w : u n h i d e W h e n U s e d = " 1 " / & g t ; & l t ; w : l s d E x c e p t i o n   w : n a m e = " T a b l e   L i s t   1 "   w : s e m i H i d d e n = " 1 "   w : u n h i d e W h e n U s e d = " 1 " / & g t ; & l t ; w : l s d E x c e p t i o n   w : n a m e = " T a b l e   L i s t   2 "   w : s e m i H i d d e n = " 1 "   w : u n h i d e W h e n U s e d = " 1 " / & g t ; & l t ; w : l s d E x c e p t i o n   w : n a m e = " T a b l e   L i s t   3 "   w : s e m i H i d d e n = " 1 "   w : u n h i d e W h e n U s e d = " 1 " / & g t ; & l t ; w : l s d E x c e p t i o n   w : n a m e = " T a b l e   L i s t   4 "   w : s e m i H i d d e n = " 1 "   w : u n h i d e W h e n U s e d = " 1 " / & g t ; & l t ; w : l s d E x c e p t i o n   w : n a m e = " T a b l e   L i s t   5 "   w : s e m i H i d d e n = " 1 "   w : u n h i d e W h e n U s e d = " 1 " / & g t ; & l t ; w : l s d E x c e p t i o n   w : n a m e = " T a b l e   L i s t   6 "   w : s e m i H i d d e n = " 1 "   w : u n h i d e W h e n U s e d = " 1 " / & g t ; & l t ; w : l s d E x c e p t i o n   w : n a m e = " T a b l e   L i s t   7 "   w : s e m i H i d d e n = " 1 "   w : u n h i d e W h e n U s e d = " 1 " / & g t ; & l t ; w : l s d E x c e p t i o n   w : n a m e = " T a b l e   L i s t   8 "   w : s e m i H i d d e n = " 1 "   w : u n h i d e W h e n U s e d = " 1 " / & g t ; & l t ; w : l s d E x c e p t i o n   w : n a m e = " T a b l e   3 D   e f f e c t s   1 "   w : s e m i H i d d e n = " 1 "   w : u n h i d e W h e n U s e d = " 1 " / & g t ; & l t ; w : l s d E x c e p t i o n   w : n a m e = " T a b l e   3 D   e f f e c t s   2 "   w : s e m i H i d d e n = " 1 "   w : u n h i d e W h e n U s e d = " 1 " / & g t ; & l t ; w : l s d E x c e p t i o n   w : n a m e = " T a b l e   3 D   e f f e c t s   3 "   w : s e m i H i d d e n = " 1 "   w : u n h i d e W h e n U s e d = " 1 " / & g t ; & l t ; w : l s d E x c e p t i o n   w : n a m e = " T a b l e   C o n t e m p o r a r y "   w : s e m i H i d d e n = " 1 "   w : u n h i d e W h e n U s e d = " 1 " / & g t ; & l t ; w : l s d E x c e p t i o n   w : n a m e = " T a b l e   E l e g a n t "   w : s e m i H i d d e n = " 1 "   w : u n h i d e W h e n U s e d = " 1 " / & g t ; & l t ; w : l s d E x c e p t i o n   w : n a m e = " T a b l e   P r o f e s s i o n a l "   w : s e m i H i d d e n = " 1 "   w : u n h i d e W h e n U s e d = " 1 " / & g t ; & l t ; w : l s d E x c e p t i o n   w : n a m e = " T a b l e   S u b t l e   1 "   w : s e m i H i d d e n = " 1 "   w : u n h i d e W h e n U s e d = " 1 " / & g t ; & l t ; w : l s d E x c e p t i o n   w : n a m e = " T a b l e   S u b t l e   2 "   w : s e m i H i d d e n = " 1 "   w : u n h i d e W h e n U s e d = " 1 " / & g t ; & l t ; w : l s d E x c e p t i o n   w : n a m e = " T a b l e   W e b   1 "   w : s e m i H i d d e n = " 1 "   w : u n h i d e W h e n U s e d = " 1 " / & g t ; & l t ; w : l s d E x c e p t i o n   w : n a m e = " T a b l e   W e b   2 "   w : s e m i H i d d e n = " 1 "   w : u n h i d e W h e n U s e d = " 1 " / & g t ; & l t ; w : l s d E x c e p t i o n   w : n a m e = " T a b l e   W e b   3 "   w : s e m i H i d d e n = " 1 "   w : u n h i d e W h e n U s e d = " 1 " / & g t ; & l t ; w : l s d E x c e p t i o n   w : n a m e = " B a l l o o n   T e x t "   w : s e m i H i d d e n = " 1 "   w : u n h i d e W h e n U s e d = " 1 " / & g t ; & l t ; w : l s d E x c e p t i o n   w : n a m e = " T a b l e   G r i d "   w : u i P r i o r i t y = " 3 9 " / & g t ; & l t ; w : l s d E x c e p t i o n   w : n a m e = " T a b l e   T h e m e "   w : s e m i H i d d e n = " 1 "   w : u n h i d e W h e n U s e d = " 1 " / & g t ; & l t ; w : l s d E x c e p t i o n   w : n a m e = " P l a c e h o l d e r   T e x t "   w : s e m i H i d d e n = " 1 " / & g t ; & l t ; w : l s d E x c e p t i o n   w : n a m e = " N o   S p a c i n g "   w : u i P r i o r i t y = " 1 "   w : q F o r m a t = " 1 " / & g t ; & l t ; w : l s d E x c e p t i o n   w : n a m e = " L i g h t   S h a d i n g "   w : u i P r i o r i t y = " 6 0 " / & g t ; & l t ; w : l s d E x c e p t i o n   w : n a m e = " L i g h t   L i s t "   w : u i P r i o r i t y = " 6 1 " / & g t ; & l t ; w : l s d E x c e p t i o n   w : n a m e = " L i g h t   G r i d "   w : u i P r i o r i t y = " 6 2 " / & g t ; & l t ; w : l s d E x c e p t i o n   w : n a m e = " M e d i u m   S h a d i n g   1 "   w : u i P r i o r i t y = " 6 3 " / & g t ; & l t ; w : l s d E x c e p t i o n   w : n a m e = " M e d i u m   S h a d i n g   2 "   w : u i P r i o r i t y = " 6 4 " / & g t ; & l t ; w : l s d E x c e p t i o n   w : n a m e = " M e d i u m   L i s t   1 "   w : u i P r i o r i t y = " 6 5 " / & g t ; & l t ; w : l s d E x c e p t i o n   w : n a m e = " M e d i u m   L i s t   2 "   w : u i P r i o r i t y = " 6 6 " / & g t ; & l t ; w : l s d E x c e p t i o n   w : n a m e = " M e d i u m   G r i d   1 "   w : u i P r i o r i t y = " 6 7 " / & g t ; & l t ; w : l s d E x c e p t i o n   w : n a m e = " M e d i u m   G r i d   2 "   w : u i P r i o r i t y = " 6 8 " / & g t ; & l t ; w : l s d E x c e p t i o n   w : n a m e = " M e d i u m   G r i d   3 "   w : u i P r i o r i t y = " 6 9 " / & g t ; & l t ; w : l s d E x c e p t i o n   w : n a m e = " D a r k   L i s t "   w : u i P r i o r i t y = " 7 0 " / & g t ; & l t ; w : l s d E x c e p t i o n   w : n a m e = " C o l o r f u l   S h a d i n g "   w : u i P r i o r i t y = " 7 1 " / & g t ; & l t ; w : l s d E x c e p t i o n   w : n a m e = " C o l o r f u l   L i s t "   w : u i P r i o r i t y = " 7 2 " / & g t ; & l t ; w : l s d E x c e p t i o n   w : n a m e = " C o l o r f u l   G r i d "   w : u i P r i o r i t y = " 7 3 " / & g t ; & l t ; w : l s d E x c e p t i o n   w : n a m e = " L i g h t   S h a d i n g   A c c e n t   1 "   w : u i P r i o r i t y = " 6 0 " / & g t ; & l t ; w : l s d E x c e p t i o n   w : n a m e = " L i g h t   L i s t   A c c e n t   1 "   w : u i P r i o r i t y = " 6 1 " / & g t ; & l t ; w : l s d E x c e p t i o n   w : n a m e = " L i g h t   G r i d   A c c e n t   1 "   w : u i P r i o r i t y = " 6 2 " / & g t ; & l t ; w : l s d E x c e p t i o n   w : n a m e = " M e d i u m   S h a d i n g   1   A c c e n t   1 "   w : u i P r i o r i t y = " 6 3 " / & g t ; & l t ; w : l s d E x c e p t i o n   w : n a m e = " M e d i u m   S h a d i n g   2   A c c e n t   1 "   w : u i P r i o r i t y = " 6 4 " / & g t ; & l t ; w : l s d E x c e p t i o n   w : n a m e = " M e d i u m   L i s t   1   A c c e n t   1 "   w : u i P r i o r i t y = " 6 5 " / & g t ; & l t ; w : l s d E x c e p t i o n   w : n a m e = " R e v i s i o n "   w : s e m i H i d d e n = " 1 " / & g t ; & l t ; w : l s d E x c e p t i o n   w : n a m e = " L i s t   P a r a g r a p h "   w : u i P r i o r i t y = " 3 4 "   w : q F o r m a t = " 1 " / & g t ; & l t ; w : l s d E x c e p t i o n   w : n a m e = " Q u o t e "   w : u i P r i o r i t y = " 2 9 "   w : q F o r m a t = " 1 " / & g t ; & l t ; w : l s d E x c e p t i o n   w : n a m e = " I n t e n s e   Q u o t e "   w : u i P r i o r i t y = " 3 0 "   w : q F o r m a t = " 1 " / & g t ; & l t ; w : l s d E x c e p t i o n   w : n a m e = " M e d i u m   L i s t   2   A c c e n t   1 "   w : u i P r i o r i t y = " 6 6 " / & g t ; & l t ; w : l s d E x c e p t i o n   w : n a m e = " M e d i u m   G r i d   1   A c c e n t   1 "   w : u i P r i o r i t y = " 6 7 " / & g t ; & l t ; w : l s d E x c e p t i o n   w : n a m e = " M e d i u m   G r i d   2   A c c e n t   1 "   w : u i P r i o r i t y = " 6 8 " / & g t ; & l t ; w : l s d E x c e p t i o n   w : n a m e = " M e d i u m   G r i d   3   A c c e n t   1 "   w : u i P r i o r i t y = " 6 9 " / & g t ; & l t ; w : l s d E x c e p t i o n   w : n a m e = " D a r k   L i s t   A c c e n t   1 "   w : u i P r i o r i t y = " 7 0 " / & g t ; & l t ; w : l s d E x c e p t i o n   w : n a m e = " C o l o r f u l   S h a d i n g   A c c e n t   1 "   w : u i P r i o r i t y = " 7 1 " / & g t ; & l t ; w : l s d E x c e p t i o n   w : n a m e = " C o l o r f u l   L i s t   A c c e n t   1 "   w : u i P r i o r i t y = " 7 2 " / & g t ; & l t ; w : l s d E x c e p t i o n   w : n a m e = " C o l o r f u l   G r i d   A c c e n t   1 "   w : u i P r i o r i t y = " 7 3 " / & g t ; & l t ; w : l s d E x c e p t i o n   w : n a m e = " L i g h t   S h a d i n g   A c c e n t   2 "   w : u i P r i o r i t y = " 6 0 " / & g t ; & l t ; w : l s d E x c e p t i o n   w : n a m e = " L i g h t   L i s t   A c c e n t   2 "   w : u i P r i o r i t y = " 6 1 " / & g t ; & l t ; w : l s d E x c e p t i o n   w : n a m e = " L i g h t   G r i d   A c c e n t   2 "   w : u i P r i o r i t y = " 6 2 " / & g t ; & l t ; w : l s d E x c e p t i o n   w : n a m e = " M e d i u m   S h a d i n g   1   A c c e n t   2 "   w : u i P r i o r i t y = " 6 3 " / & g t ; & l t ; w : l s d E x c e p t i o n   w : n a m e = " M e d i u m   S h a d i n g   2   A c c e n t   2 "   w : u i P r i o r i t y = " 6 4 " / & g t ; & l t ; w : l s d E x c e p t i o n   w : n a m e = " M e d i u m   L i s t   1   A c c e n t   2 "   w : u i P r i o r i t y = " 6 5 " / & g t ; & l t ; w : l s d E x c e p t i o n   w : n a m e = " M e d i u m   L i s t   2   A c c e n t   2 "   w : u i P r i o r i t y = " 6 6 " / & g t ; & l t ; w : l s d E x c e p t i o n   w : n a m e = " M e d i u m   G r i d   1   A c c e n t   2 "   w : u i P r i o r i t y = " 6 7 " / & g t ; & l t ; w : l s d E x c e p t i o n   w : n a m e = " M e d i u m   G r i d   2   A c c e n t   2 "   w : u i P r i o r i t y = " 6 8 " / & g t ; & l t ; w : l s d E x c e p t i o n   w : n a m e = " M e d i u m   G r i d   3   A c c e n t   2 "   w : u i P r i o r i t y = " 6 9 " / & g t ; & l t ; w : l s d E x c e p t i o n   w : n a m e = " D a r k   L i s t   A c c e n t   2 "   w : u i P r i o r i t y = " 7 0 " / & g t ; & l t ; w : l s d E x c e p t i o n   w : n a m e = " C o l o r f u l   S h a d i n g   A c c e n t   2 "   w : u i P r i o r i t y = " 7 1 " / & g t ; & l t ; w : l s d E x c e p t i o n   w : n a m e = " C o l o r f u l   L i s t   A c c e n t   2 "   w : u i P r i o r i t y = " 7 2 " / & g t ; & l t ; w : l s d E x c e p t i o n   w : n a m e = " C o l o r f u l   G r i d   A c c e n t   2 "   w : u i P r i o r i t y = " 7 3 " / & g t ; & l t ; w : l s d E x c e p t i o n   w : n a m e = " L i g h t   S h a d i n g   A c c e n t   3 "   w : u i P r i o r i t y = " 6 0 " / & g t ; & l t ; w : l s d E x c e p t i o n   w : n a m e = " L i g h t   L i s t   A c c e n t   3 "   w : u i P r i o r i t y = " 6 1 " / & g t ; & l t ; w : l s d E x c e p t i o n   w : n a m e = " L i g h t   G r i d   A c c e n t   3 "   w : u i P r i o r i t y = " 6 2 " / & g t ; & l t ; w : l s d E x c e p t i o n   w : n a m e = " M e d i u m   S h a d i n g   1   A c c e n t   3 "   w : u i P r i o r i t y = " 6 3 " / & g t ; & l t ; w : l s d E x c e p t i o n   w : n a m e = " M e d i u m   S h a d i n g   2   A c c e n t   3 "   w : u i P r i o r i t y = " 6 4 " / & g t ; & l t ; w : l s d E x c e p t i o n   w : n a m e = " M e d i u m   L i s t   1   A c c e n t   3 "   w : u i P r i o r i t y = " 6 5 " / & g t ; & l t ; w : l s d E x c e p t i o n   w : n a m e = " M e d i u m   L i s t   2   A c c e n t   3 "   w : u i P r i o r i t y = " 6 6 " / & g t ; & l t ; w : l s d E x c e p t i o n   w : n a m e = " M e d i u m   G r i d   1   A c c e n t   3 "   w : u i P r i o r i t y = " 6 7 " / & g t ; & l t ; w : l s d E x c e p t i o n   w : n a m e = " M e d i u m   G r i d   2   A c c e n t   3 "   w : u i P r i o r i t y = " 6 8 " / & g t ; & l t ; w : l s d E x c e p t i o n   w : n a m e = " M e d i u m   G r i d   3   A c c e n t   3 "   w : u i P r i o r i t y = " 6 9 " / & g t ; & l t ; w : l s d E x c e p t i o n   w : n a m e = " D a r k   L i s t   A c c e n t   3 "   w : u i P r i o r i t y = " 7 0 " / & g t ; & l t ; w : l s d E x c e p t i o n   w : n a m e = " C o l o r f u l   S h a d i n g   A c c e n t   3 "   w : u i P r i o r i t y = " 7 1 " / & g t ; & l t ; w : l s d E x c e p t i o n   w : n a m e = " C o l o r f u l   L i s t   A c c e n t   3 "   w : u i P r i o r i t y = " 7 2 " / & g t ; & l t ; w : l s d E x c e p t i o n   w : n a m e = " C o l o r f u l   G r i d   A c c e n t   3 "   w : u i P r i o r i t y = " 7 3 " / & g t ; & l t ; w : l s d E x c e p t i o n   w : n a m e = " L i g h t   S h a d i n g   A c c e n t   4 "   w : u i P r i o r i t y = " 6 0 " / & g t ; & l t ; w : l s d E x c e p t i o n   w : n a m e = " L i g h t   L i s t   A c c e n t   4 "   w : u i P r i o r i t y = " 6 1 " / & g t ; & l t ; w : l s d E x c e p t i o n   w : n a m e = " L i g h t   G r i d   A c c e n t   4 "   w : u i P r i o r i t y = " 6 2 " / & g t ; & l t ; w : l s d E x c e p t i o n   w : n a m e = " M e d i u m   S h a d i n g   1   A c c e n t   4 "   w : u i P r i o r i t y = " 6 3 " / & g t ; & l t ; w : l s d E x c e p t i o n   w : n a m e = " M e d i u m   S h a d i n g   2   A c c e n t   4 "   w : u i P r i o r i t y = " 6 4 " / & g t ; & l t ; w : l s d E x c e p t i o n   w : n a m e = " M e d i u m   L i s t   1   A c c e n t   4 "   w : u i P r i o r i t y = " 6 5 " / & g t ; & l t ; w : l s d E x c e p t i o n   w : n a m e = " M e d i u m   L i s t   2   A c c e n t   4 "   w : u i P r i o r i t y = " 6 6 " / & g t ; & l t ; w : l s d E x c e p t i o n   w : n a m e = " M e d i u m   G r i d   1   A c c e n t   4 "   w : u i P r i o r i t y = " 6 7 " / & g t ; & l t ; w : l s d E x c e p t i o n   w : n a m e = " M e d i u m   G r i d   2   A c c e n t   4 "   w : u i P r i o r i t y = " 6 8 " / & g t ; & l t ; w : l s d E x c e p t i o n   w : n a m e = " M e d i u m   G r i d   3   A c c e n t   4 "   w : u i P r i o r i t y = " 6 9 " / & g t ; & l t ; w : l s d E x c e p t i o n   w : n a m e = " D a r k   L i s t   A c c e n t   4 "   w : u i P r i o r i t y = " 7 0 " / & g t ; & l t ; w : l s d E x c e p t i o n   w : n a m e = " C o l o r f u l   S h a d i n g   A c c e n t   4 "   w : u i P r i o r i t y = " 7 1 " / & g t ; & l t ; w : l s d E x c e p t i o n   w : n a m e = " C o l o r f u l   L i s t   A c c e n t   4 "   w : u i P r i o r i t y = " 7 2 " / & g t ; & l t ; w : l s d E x c e p t i o n   w : n a m e = " C o l o r f u l   G r i d   A c c e n t   4 "   w : u i P r i o r i t y = " 7 3 " / & g t ; & l t ; w : l s d E x c e p t i o n   w : n a m e = " L i g h t   S h a d i n g   A c c e n t   5 "   w : u i P r i o r i t y = " 6 0 " / & g t ; & l t ; w : l s d E x c e p t i o n   w : n a m e = " L i g h t   L i s t   A c c e n t   5 "   w : u i P r i o r i t y = " 6 1 " / & g t ; & l t ; w : l s d E x c e p t i o n   w : n a m e = " L i g h t   G r i d   A c c e n t   5 "   w : u i P r i o r i t y = " 6 2 " / & g t ; & l t ; w : l s d E x c e p t i o n   w : n a m e = " M e d i u m   S h a d i n g   1   A c c e n t   5 "   w : u i P r i o r i t y = " 6 3 " / & g t ; & l t ; w : l s d E x c e p t i o n   w : n a m e = " M e d i u m   S h a d i n g   2   A c c e n t   5 "   w : u i P r i o r i t y = " 6 4 " / & g t ; & l t ; w : l s d E x c e p t i o n   w : n a m e = " M e d i u m   L i s t   1   A c c e n t   5 "   w : u i P r i o r i t y = " 6 5 " / & g t ; & l t ; w : l s d E x c e p t i o n   w : n a m e = " M e d i u m   L i s t   2   A c c e n t   5 "   w : u i P r i o r i t y = " 6 6 " / & g t ; & l t ; w : l s d E x c e p t i o n   w : n a m e = " M e d i u m   G r i d   1   A c c e n t   5 "   w : u i P r i o r i t y = " 6 7 " / & g t ; & l t ; w : l s d E x c e p t i o n   w : n a m e = " M e d i u m   G r i d   2   A c c e n t   5 "   w : u i P r i o r i t y = " 6 8 " / & g t ; & l t ; w : l s d E x c e p t i o n   w : n a m e = " M e d i u m   G r i d   3   A c c e n t   5 "   w : u i P r i o r i t y = " 6 9 " / & g t ; & l t ; w : l s d E x c e p t i o n   w : n a m e = " D a r k   L i s t   A c c e n t   5 "   w : u i P r i o r i t y = " 7 0 " / & g t ; & l t ; w : l s d E x c e p t i o n   w : n a m e = " C o l o r f u l   S h a d i n g   A c c e n t   5 "   w : u i P r i o r i t y = " 7 1 " / & g t ; & l t ; w : l s d E x c e p t i o n   w : n a m e = " C o l o r f u l   L i s t   A c c e n t   5 "   w : u i P r i o r i t y = " 7 2 " / & g t ; & l t ; w : l s d E x c e p t i o n   w : n a m e = " C o l o r f u l   G r i d   A c c e n t   5 "   w : u i P r i o r i t y = " 7 3 " / & g t ; & l t ; w : l s d E x c e p t i o n   w : n a m e = " L i g h t   S h a d i n g   A c c e n t   6 "   w : u i P r i o r i t y = " 6 0 " / & g t ; & l t ; w : l s d E x c e p t i o n   w : n a m e = " L i g h t   L i s t   A c c e n t   6 "   w : u i P r i o r i t y = " 6 1 " / & g t ; & l t ; w : l s d E x c e p t i o n   w : n a m e = " L i g h t   G r i d   A c c e n t   6 "   w : u i P r i o r i t y = " 6 2 " / & g t ; & l t ; w : l s d E x c e p t i o n   w : n a m e = " M e d i u m   S h a d i n g   1   A c c e n t   6 "   w : u i P r i o r i t y = " 6 3 " / & g t ; & l t ; w : l s d E x c e p t i o n   w : n a m e = " M e d i u m   S h a d i n g   2   A c c e n t   6 "   w : u i P r i o r i t y = " 6 4 " / & g t ; & l t ; w : l s d E x c e p t i o n   w : n a m e = " M e d i u m   L i s t   1   A c c e n t   6 "   w : u i P r i o r i t y = " 6 5 " / & g t ; & l t ; w : l s d E x c e p t i o n   w : n a m e = " M e d i u m   L i s t   2   A c c e n t   6 "   w : u i P r i o r i t y = " 6 6 " / & g t ; & l t ; w : l s d E x c e p t i o n   w : n a m e = " M e d i u m   G r i d   1   A c c e n t   6 "   w : u i P r i o r i t y = " 6 7 " / & g t ; & l t ; w : l s d E x c e p t i o n   w : n a m e = " M e d i u m   G r i d   2   A c c e n t   6 "   w : u i P r i o r i t y = " 6 8 " / & g t ; & l t ; w : l s d E x c e p t i o n   w : n a m e = " M e d i u m   G r i d   3   A c c e n t   6 "   w : u i P r i o r i t y = " 6 9 " / & g t ; & l t ; w : l s d E x c e p t i o n   w : n a m e = " D a r k   L i s t   A c c e n t   6 "   w : u i P r i o r i t y = " 7 0 " / & g t ; & l t ; w : l s d E x c e p t i o n   w : n a m e = " C o l o r f u l   S h a d i n g   A c c e n t   6 "   w : u i P r i o r i t y = " 7 1 " / & g t ; & l t ; w : l s d E x c e p t i o n   w : n a m e = " C o l o r f u l   L i s t   A c c e n t   6 "   w : u i P r i o r i t y = " 7 2 " / & g t ; & l t ; w : l s d E x c e p t i o n   w : n a m e = " C o l o r f u l   G r i d   A c c e n t   6 "   w : u i P r i o r i t y = " 7 3 " / & g t ; & l t ; w : l s d E x c e p t i o n   w : n a m e = " S u b t l e   E m p h a s i s "   w : u i P r i o r i t y = " 1 9 "   w : q F o r m a t = " 1 " / & g t ; & l t ; w : l s d E x c e p t i o n   w : n a m e = " I n t e n s e   E m p h a s i s "   w : u i P r i o r i t y = " 2 1 "   w : q F o r m a t = " 1 " / & g t ; & l t ; w : l s d E x c e p t i o n   w : n a m e = " S u b t l e   R e f e r e n c e "   w : u i P r i o r i t y = " 3 1 "   w : q F o r m a t = " 1 " / & g t ; & l t ; w : l s d E x c e p t i o n   w : n a m e = " I n t e n s e   R e f e r e n c e "   w : u i P r i o r i t y = " 3 2 "   w : q F o r m a t = " 1 " / & g t ; & l t ; w : l s d E x c e p t i o n   w : n a m e = " B o o k   T i t l e "   w : u i P r i o r i t y = " 3 3 "   w : q F o r m a t = " 1 " / & g t ; & l t ; w : l s d E x c e p t i o n   w : n a m e = " B i b l i o g r a p h y "   w : s e m i H i d d e n = " 1 "   w : u i P r i o r i t y = " 3 7 "   w : u n h i d e W h e n U s e d = " 1 " / & g t ; & l t ; w : l s d E x c e p t i o n   w : n a m e = " T O C   H e a d i n g "   w : s e m i H i d d e n = " 1 "   w : u i P r i o r i t y = " 3 9 "   w : u n h i d e W h e n U s e d = " 1 "   w : q F o r m a t = " 1 " / & g t ; & l t ; w : l s d E x c e p t i o n   w : n a m e = " P l a i n   T a b l e   1 "   w : u i P r i o r i t y = " 4 1 " / & g t ; & l t ; w : l s d E x c e p t i o n   w : n a m e = " P l a i n   T a b l e   2 "   w : u i P r i o r i t y = " 4 2 " / & g t ; & l t ; w : l s d E x c e p t i o n   w : n a m e = " P l a i n   T a b l e   3 "   w : u i P r i o r i t y = " 4 3 " / & g t ; & l t ; w : l s d E x c e p t i o n   w : n a m e = " P l a i n   T a b l e   4 "   w : u i P r i o r i t y = " 4 4 " / & g t ; & l t ; w : l s d E x c e p t i o n   w : n a m e = " P l a i n   T a b l e   5 "   w : u i P r i o r i t y = " 4 5 " / & g t ; & l t ; w : l s d E x c e p t i o n   w : n a m e = " G r i d   T a b l e   L i g h t "   w : u i P r i o r i t y = " 4 0 " / & g t ; & l t ; w : l s d E x c e p t i o n   w : n a m e = " G r i d   T a b l e   1   L i g h t "   w : u i P r i o r i t y = " 4 6 " / & g t ; & l t ; w : l s d E x c e p t i o n   w : n a m e = " G r i d   T a b l e   2 "   w : u i P r i o r i t y = " 4 7 " / & g t ; & l t ; w : l s d E x c e p t i o n   w : n a m e = " G r i d   T a b l e   3 "   w : u i P r i o r i t y = " 4 8 " / & g t ; & l t ; w : l s d E x c e p t i o n   w : n a m e = " G r i d   T a b l e   4 "   w : u i P r i o r i t y = " 4 9 " / & g t ; & l t ; w : l s d E x c e p t i o n   w : n a m e = " G r i d   T a b l e   5   D a r k "   w : u i P r i o r i t y = " 5 0 " / & g t ; & l t ; w : l s d E x c e p t i o n   w : n a m e = " G r i d   T a b l e   6   C o l o r f u l "   w : u i P r i o r i t y = " 5 1 " / & g t ; & l t ; w : l s d E x c e p t i o n   w : n a m e = " G r i d   T a b l e   7   C o l o r f u l "   w : u i P r i o r i t y = " 5 2 " / & g t ; & l t ; w : l s d E x c e p t i o n   w : n a m e = " G r i d   T a b l e   1   L i g h t   A c c e n t   1 "   w : u i P r i o r i t y = " 4 6 " / & g t ; & l t ; w : l s d E x c e p t i o n   w : n a m e = " G r i d   T a b l e   2   A c c e n t   1 "   w : u i P r i o r i t y = " 4 7 " / & g t ; & l t ; w : l s d E x c e p t i o n   w : n a m e = " G r i d   T a b l e   3   A c c e n t   1 "   w : u i P r i o r i t y = " 4 8 " / & g t ; & l t ; w : l s d E x c e p t i o n   w : n a m e = " G r i d   T a b l e   4   A c c e n t   1 "   w : u i P r i o r i t y = " 4 9 " / & g t ; & l t ; w : l s d E x c e p t i o n   w : n a m e = " G r i d   T a b l e   5   D a r k   A c c e n t   1 "   w : u i P r i o r i t y = " 5 0 " / & g t ; & l t ; w : l s d E x c e p t i o n   w : n a m e = " G r i d   T a b l e   6   C o l o r f u l   A c c e n t   1 "   w : u i P r i o r i t y = " 5 1 " / & g t ; & l t ; w : l s d E x c e p t i o n   w : n a m e = " G r i d   T a b l e   7   C o l o r f u l   A c c e n t   1 "   w : u i P r i o r i t y = " 5 2 " / & g t ; & l t ; w : l s d E x c e p t i o n   w : n a m e = " G r i d   T a b l e   1   L i g h t   A c c e n t   2 "   w : u i P r i o r i t y = " 4 6 " / & g t ; & l t ; w : l s d E x c e p t i o n   w : n a m e = " G r i d   T a b l e   2   A c c e n t   2 "   w : u i P r i o r i t y = " 4 7 " / & g t ; & l t ; w : l s d E x c e p t i o n   w : n a m e = " G r i d   T a b l e   3   A c c e n t   2 "   w : u i P r i o r i t y = " 4 8 " / & g t ; & l t ; w : l s d E x c e p t i o n   w : n a m e = " G r i d   T a b l e   4   A c c e n t   2 "   w : u i P r i o r i t y = " 4 9 " / & g t ; & l t ; w : l s d E x c e p t i o n   w : n a m e = " G r i d   T a b l e   5   D a r k   A c c e n t   2 "   w : u i P r i o r i t y = " 5 0 " / & g t ; & l t ; w : l s d E x c e p t i o n   w : n a m e = " G r i d   T a b l e   6   C o l o r f u l   A c c e n t   2 "   w : u i P r i o r i t y = " 5 1 " / & g t ; & l t ; w : l s d E x c e p t i o n   w : n a m e = " G r i d   T a b l e   7   C o l o r f u l   A c c e n t   2 "   w : u i P r i o r i t y = " 5 2 " / & g t ; & l t ; w : l s d E x c e p t i o n   w : n a m e = " G r i d   T a b l e   1   L i g h t   A c c e n t   3 "   w : u i P r i o r i t y = " 4 6 " / & g t ; & l t ; w : l s d E x c e p t i o n   w : n a m e = " G r i d   T a b l e   2   A c c e n t   3 "   w : u i P r i o r i t y = " 4 7 " / & g t ; & l t ; w : l s d E x c e p t i o n   w : n a m e = " G r i d   T a b l e   3   A c c e n t   3 "   w : u i P r i o r i t y = " 4 8 " / & g t ; & l t ; w : l s d E x c e p t i o n   w : n a m e = " G r i d   T a b l e   4   A c c e n t   3 "   w : u i P r i o r i t y = " 4 9 " / & g t ; & l t ; w : l s d E x c e p t i o n   w : n a m e = " G r i d   T a b l e   5   D a r k   A c c e n t   3 "   w : u i P r i o r i t y = " 5 0 " / & g t ; & l t ; w : l s d E x c e p t i o n   w : n a m e = " G r i d   T a b l e   6   C o l o r f u l   A c c e n t   3 "   w : u i P r i o r i t y = " 5 1 " / & g t ; & l t ; w : l s d E x c e p t i o n   w : n a m e = " G r i d   T a b l e   7   C o l o r f u l   A c c e n t   3 "   w : u i P r i o r i t y = " 5 2 " / & g t ; & l t ; w : l s d E x c e p t i o n   w : n a m e = " G r i d   T a b l e   1   L i g h t   A c c e n t   4 "   w : u i P r i o r i t y = " 4 6 " / & g t ; & l t ; w : l s d E x c e p t i o n   w : n a m e = " G r i d   T a b l e   2   A c c e n t   4 "   w : u i P r i o r i t y = " 4 7 " / & g t ; & l t ; w : l s d E x c e p t i o n   w : n a m e = " G r i d   T a b l e   3   A c c e n t   4 "   w : u i P r i o r i t y = " 4 8 " / & g t ; & l t ; w : l s d E x c e p t i o n   w : n a m e = " G r i d   T a b l e   4   A c c e n t   4 "   w : u i P r i o r i t y = " 4 9 " / & g t ; & l t ; w : l s d E x c e p t i o n   w : n a m e = " G r i d   T a b l e   5   D a r k   A c c e n t   4 "   w : u i P r i o r i t y = " 5 0 " / & g t ; & l t ; w : l s d E x c e p t i o n   w : n a m e = " G r i d   T a b l e   6   C o l o r f u l   A c c e n t   4 "   w : u i P r i o r i t y = " 5 1 " / & g t ; & l t ; w : l s d E x c e p t i o n   w : n a m e = " G r i d   T a b l e   7   C o l o r f u l   A c c e n t   4 "   w : u i P r i o r i t y = " 5 2 " / & g t ; & l t ; w : l s d E x c e p t i o n   w : n a m e = " G r i d   T a b l e   1   L i g h t   A c c e n t   5 "   w : u i P r i o r i t y = " 4 6 " / & g t ; & l t ; w : l s d E x c e p t i o n   w : n a m e = " G r i d   T a b l e   2   A c c e n t   5 "   w : u i P r i o r i t y = " 4 7 " / & g t ; & l t ; w : l s d E x c e p t i o n   w : n a m e = " G r i d   T a b l e   3   A c c e n t   5 "   w : u i P r i o r i t y = " 4 8 " / & g t ; & l t ; w : l s d E x c e p t i o n   w : n a m e = " G r i d   T a b l e   4   A c c e n t   5 "   w : u i P r i o r i t y = " 4 9 " / & g t ; & l t ; w : l s d E x c e p t i o n   w : n a m e = " G r i d   T a b l e   5   D a r k   A c c e n t   5 "   w : u i P r i o r i t y = " 5 0 " / & g t ; & l t ; w : l s d E x c e p t i o n   w : n a m e = " G r i d   T a b l e   6   C o l o r f u l   A c c e n t   5 "   w : u i P r i o r i t y = " 5 1 " / & g t ; & l t ; w : l s d E x c e p t i o n   w : n a m e = " G r i d   T a b l e   7   C o l o r f u l   A c c e n t   5 "   w : u i P r i o r i t y = " 5 2 " / & g t ; & l t ; w : l s d E x c e p t i o n   w : n a m e = " G r i d   T a b l e   1   L i g h t   A c c e n t   6 "   w : u i P r i o r i t y = " 4 6 " / & g t ; & l t ; w : l s d E x c e p t i o n   w : n a m e = " G r i d   T a b l e   2   A c c e n t   6 "   w : u i P r i o r i t y = " 4 7 " / & g t ; & l t ; w : l s d E x c e p t i o n   w : n a m e = " G r i d   T a b l e   3   A c c e n t   6 "   w : u i P r i o r i t y = " 4 8 " / & g t ; & l t ; w : l s d E x c e p t i o n   w : n a m e = " G r i d   T a b l e   4   A c c e n t   6 "   w : u i P r i o r i t y = " 4 9 " / & g t ; & l t ; w : l s d E x c e p t i o n   w : n a m e = " G r i d   T a b l e   5   D a r k   A c c e n t   6 "   w : u i P r i o r i t y = " 5 0 " / & g t ; & l t ; w : l s d E x c e p t i o n   w : n a m e = " G r i d   T a b l e   6   C o l o r f u l   A c c e n t   6 "   w : u i P r i o r i t y = " 5 1 " / & g t ; & l t ; w : l s d E x c e p t i o n   w : n a m e = " G r i d   T a b l e   7   C o l o r f u l   A c c e n t   6 "   w : u i P r i o r i t y = " 5 2 " / & g t ; & l t ; w : l s d E x c e p t i o n   w : n a m e = " L i s t   T a b l e   1   L i g h t "   w : u i P r i o r i t y = " 4 6 " / & g t ; & l t ; w : l s d E x c e p t i o n   w : n a m e = " L i s t   T a b l e   2 "   w : u i P r i o r i t y = " 4 7 " / & g t ; & l t ; w : l s d E x c e p t i o n   w : n a m e = " L i s t   T a b l e   3 "   w : u i P r i o r i t y = " 4 8 " / & g t ; & l t ; w : l s d E x c e p t i o n   w : n a m e = " L i s t   T a b l e   4 "   w : u i P r i o r i t y = " 4 9 " / & g t ; & l t ; w : l s d E x c e p t i o n   w : n a m e = " L i s t   T a b l e   5   D a r k "   w : u i P r i o r i t y = " 5 0 " / & g t ; & l t ; w : l s d E x c e p t i o n   w : n a m e = " L i s t   T a b l e   6   C o l o r f u l "   w : u i P r i o r i t y = " 5 1 " / & g t ; & l t ; w : l s d E x c e p t i o n   w : n a m e = " L i s t   T a b l e   7   C o l o r f u l "   w : u i P r i o r i t y = " 5 2 " / & g t ; & l t ; w : l s d E x c e p t i o n   w : n a m e = " L i s t   T a b l e   1   L i g h t   A c c e n t   1 "   w : u i P r i o r i t y = " 4 6 " / & g t ; & l t ; w : l s d E x c e p t i o n   w : n a m e = " L i s t   T a b l e   2   A c c e n t   1 "   w : u i P r i o r i t y = " 4 7 " / & g t ; & l t ; w : l s d E x c e p t i o n   w : n a m e = " L i s t   T a b l e   3   A c c e n t   1 "   w : u i P r i o r i t y = " 4 8 " / & g t ; & l t ; w : l s d E x c e p t i o n   w : n a m e = " L i s t   T a b l e   4   A c c e n t   1 "   w : u i P r i o r i t y = " 4 9 " / & g t ; & l t ; w : l s d E x c e p t i o n   w : n a m e = " L i s t   T a b l e   5   D a r k   A c c e n t   1 "   w : u i P r i o r i t y = " 5 0 " / & g t ; & l t ; w : l s d E x c e p t i o n   w : n a m e = " L i s t   T a b l e   6   C o l o r f u l   A c c e n t   1 "   w : u i P r i o r i t y = " 5 1 " / & g t ; & l t ; w : l s d E x c e p t i o n   w : n a m e = " L i s t   T a b l e   7   C o l o r f u l   A c c e n t   1 "   w : u i P r i o r i t y = " 5 2 " / & g t ; & l t ; w : l s d E x c e p t i o n   w : n a m e = " L i s t   T a b l e   1   L i g h t   A c c e n t   2 "   w : u i P r i o r i t y = " 4 6 " / & g t ; & l t ; w : l s d E x c e p t i o n   w : n a m e = " L i s t   T a b l e   2   A c c e n t   2 "   w : u i P r i o r i t y = " 4 7 " / & g t ; & l t ; w : l s d E x c e p t i o n   w : n a m e = " L i s t   T a b l e   3   A c c e n t   2 "   w : u i P r i o r i t y = " 4 8 " / & g t ; & l t ; w : l s d E x c e p t i o n   w : n a m e = " L i s t   T a b l e   4   A c c e n t   2 "   w : u i P r i o r i t y = " 4 9 " / & g t ; & l t ; w : l s d E x c e p t i o n   w : n a m e = " L i s t   T a b l e   5   D a r k   A c c e n t   2 "   w : u i P r i o r i t y = " 5 0 " / & g t ; & l t ; w : l s d E x c e p t i o n   w : n a m e = " L i s t   T a b l e   6   C o l o r f u l   A c c e n t   2 "   w : u i P r i o r i t y = " 5 1 " / & g t ; & l t ; w : l s d E x c e p t i o n   w : n a m e = " L i s t   T a b l e   7   C o l o r f u l   A c c e n t   2 "   w : u i P r i o r i t y = " 5 2 " / & g t ; & l t ; w : l s d E x c e p t i o n   w : n a m e = " L i s t   T a b l e   1   L i g h t   A c c e n t   3 "   w : u i P r i o r i t y = " 4 6 " / & g t ; & l t ; w : l s d E x c e p t i o n   w : n a m e = " L i s t   T a b l e   2   A c c e n t   3 "   w : u i P r i o r i t y = " 4 7 " / & g t ; & l t ; w : l s d E x c e p t i o n   w : n a m e = " L i s t   T a b l e   3   A c c e n t   3 "   w : u i P r i o r i t y = " 4 8 " / & g t ; & l t ; w : l s d E x c e p t i o n   w : n a m e = " L i s t   T a b l e   4   A c c e n t   3 "   w : u i P r i o r i t y = " 4 9 " / & g t ; & l t ; w : l s d E x c e p t i o n   w : n a m e = " L i s t   T a b l e   5   D a r k   A c c e n t   3 "   w : u i P r i o r i t y = " 5 0 " / & g t ; & l t ; w : l s d E x c e p t i o n   w : n a m e = " L i s t   T a b l e   6   C o l o r f u l   A c c e n t   3 "   w : u i P r i o r i t y = " 5 1 " / & g t ; & l t ; w : l s d E x c e p t i o n   w : n a m e = " L i s t   T a b l e   7   C o l o r f u l   A c c e n t   3 "   w : u i P r i o r i t y = " 5 2 " / & g t ; & l t ; w : l s d E x c e p t i o n   w : n a m e = " L i s t   T a b l e   1   L i g h t   A c c e n t   4 "   w : u i P r i o r i t y = " 4 6 " / & g t ; & l t ; w : l s d E x c e p t i o n   w : n a m e = " L i s t   T a b l e   2   A c c e n t   4 "   w : u i P r i o r i t y = " 4 7 " / & g t ; & l t ; w : l s d E x c e p t i o n   w : n a m e = " L i s t   T a b l e   3   A c c e n t   4 "   w : u i P r i o r i t y = " 4 8 " / & g t ; & l t ; w : l s d E x c e p t i o n   w : n a m e = " L i s t   T a b l e   4   A c c e n t   4 "   w : u i P r i o r i t y = " 4 9 " / & g t ; & l t ; w : l s d E x c e p t i o n   w : n a m e = " L i s t   T a b l e   5   D a r k   A c c e n t   4 "   w : u i P r i o r i t y = " 5 0 " / & g t ; & l t ; w : l s d E x c e p t i o n   w : n a m e = " L i s t   T a b l e   6   C o l o r f u l   A c c e n t   4 "   w : u i P r i o r i t y = " 5 1 " / & g t ; & l t ; w : l s d E x c e p t i o n   w : n a m e = " L i s t   T a b l e   7   C o l o r f u l   A c c e n t   4 "   w : u i P r i o r i t y = " 5 2 " / & g t ; & l t ; w : l s d E x c e p t i o n   w : n a m e = " L i s t   T a b l e   1   L i g h t   A c c e n t   5 "   w : u i P r i o r i t y = " 4 6 " / & g t ; & l t ; w : l s d E x c e p t i o n   w : n a m e = " L i s t   T a b l e   2   A c c e n t   5 "   w : u i P r i o r i t y = " 4 7 " / & g t ; & l t ; w : l s d E x c e p t i o n   w : n a m e = " L i s t   T a b l e   3   A c c e n t   5 "   w : u i P r i o r i t y = " 4 8 " / & g t ; & l t ; w : l s d E x c e p t i o n   w : n a m e = " L i s t   T a b l e   4   A c c e n t   5 "   w : u i P r i o r i t y = " 4 9 " / & g t ; & l t ; w : l s d E x c e p t i o n   w : n a m e = " L i s t   T a b l e   5   D a r k   A c c e n t   5 "   w : u i P r i o r i t y = " 5 0 " / & g t ; & l t ; w : l s d E x c e p t i o n   w : n a m e = " L i s t   T a b l e   6   C o l o r f u l   A c c e n t   5 "   w : u i P r i o r i t y = " 5 1 " / & g t ; & l t ; w : l s d E x c e p t i o n   w : n a m e = " L i s t   T a b l e   7   C o l o r f u l   A c c e n t   5 "   w : u i P r i o r i t y = " 5 2 " / & g t ; & l t ; w : l s d E x c e p t i o n   w : n a m e = " L i s t   T a b l e   1   L i g h t   A c c e n t   6 "   w : u i P r i o r i t y = " 4 6 " / & g t ; & l t ; w : l s d E x c e p t i o n   w : n a m e = " L i s t   T a b l e   2   A c c e n t   6 "   w : u i P r i o r i t y = " 4 7 " / & g t ; & l t ; w : l s d E x c e p t i o n   w : n a m e = " L i s t   T a b l e   3   A c c e n t   6 "   w : u i P r i o r i t y = " 4 8 " / & g t ; & l t ; w : l s d E x c e p t i o n   w : n a m e = " L i s t   T a b l e   4   A c c e n t   6 "   w : u i P r i o r i t y = " 4 9 " / & g t ; & l t ; w : l s d E x c e p t i o n   w : n a m e = " L i s t   T a b l e   5   D a r k   A c c e n t   6 "   w : u i P r i o r i t y = " 5 0 " / & g t ; & l t ; w : l s d E x c e p t i o n   w : n a m e = " L i s t   T a b l e   6   C o l o r f u l   A c c e n t   6 "   w : u i P r i o r i t y = " 5 1 " / & g t ; & l t ; w : l s d E x c e p t i o n   w : n a m e = " L i s t   T a b l e   7   C o l o r f u l   A c c e n t   6 "   w : u i P r i o r i t y = " 5 2 " / & g t ; & l t ; w : l s d E x c e p t i o n   w : n a m e = " M e n t i o n "   w : s e m i H i d d e n = " 1 "   w : u n h i d e W h e n U s e d = " 1 " / & g t ; & l t ; w : l s d E x c e p t i o n   w : n a m e = " S m a r t   H y p e r l i n k "   w : s e m i H i d d e n = " 1 "   w : u n h i d e W h e n U s e d = " 1 " / & g t ; & l t ; w : l s d E x c e p t i o n   w : n a m e = " H a s h t a g "   w : s e m i H i d d e n = " 1 "   w : u n h i d e W h e n U s e d = " 1 " / & g t ; & l t ; w : l s d E x c e p t i o n   w : n a m e = " U n r e s o l v e d   M e n t i o n "   w : s e m i H i d d e n = " 1 "   w : u n h i d e W h e n U s e d = " 1 " / & g t ; & l t ; w : l s d E x c e p t i o n   w : n a m e = " S m a r t   L i n k "   w : s e m i H i d d e n = " 1 "   w : u n h i d e W h e n U s e d = " 1 " / & g t ; & l t ; / w : l a t e n t S t y l e s & g t ; & l t ; w : s t y l e 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 w : s t y l e I d = " P o l i c e p a r d f a u t " & g t ; & l t ; w : n a m e 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 w : s t y l e I d = " T a b l e a u N o r m a l " & g t ; & l t ; w : n a m e 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 w : s t y l e I d = " A u c u n e l i s t e " & g t ; & l t ; w : n a m e 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 w : s t y l e I d = " T e x t e d e l e s p a c e r s e r v " & g t ; & l t ; w : n a m e   w : v a l = " P l a c e h o l d e r   T e x t " / & g t ; & l t ; w : b a s e d O n   w : v a l = " P o l i c e p a r d f a u t " / & g t ; & l t ; w : u i P r i o r i t y   w : v a l = " 9 9 " / & g t ; & l t ; w : s e m i H i d d e n / & g t ; & l t ; w : r P r & g t ; & l t ; w : c o l o r   w : v a l = " 8 0 8 0 8 0 " / & g t ; & l t ; / w : r P r & g t ; & l t ; / w : s t y l e & g t ; & l t ; w : s t y l e   w : t y p e = " p a r a g r a p h "   w : c u s t o m S t y l e = " 1 "   w : s t y l e I d = " 1 D F 8 F 1 1 C B 9 F 3 4 6 0 D B 0 F C F E 9 C B 9 2 7 D A 5 B " & g t ; & l t ; w : n a m e   w : v a l = " 1 D F 8 F 1 1 C B 9 F 3 4 6 0 D B 0 F C F E 9 C B 9 2 7 D A 5 B " / & g t ; & l t ; / w : s t y l e & g t ; & l t ; / w : s t y l e s & g t ; & l t ; / p k g : x m l D a t a & g t ; & l t ; / p k g : p a r t & g t ; & l t ; p k g : p a r t   p k g : n a m e = " / w o r d / g l o s s a r y / w e b S e t t i n g s . x m l "   p k g : c o n t e n t T y p e = " a p p l i c a t i o n / v n d . o p e n x m l f o r m a t s - o f f i c e d o c u m e n t . w o r d p r o c e s s i n g m l . w e b S e t t i n g s + x m l " & g t ; & l t ; p k g : x m l D a t a & g t ; & l t ; w : w e b S e t t i n g s 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 w 1 6 s d t d h " & g t ; & l t ; w : o p t i m i z e F o r B r o w s e r / & g t ; & l t ; w : a l l o w P N G / & g t ; & l t ; / w : w e b S e t t i n g s & g t ; & l t ; / p k g : x m l D a t a & g t ; & l t ; / p k g : p a r t & g t ; & l t ; p k g : p a r t   p k g : n a m e = " / w o r d / g l o s s a r y / f o n t T a b l e . x m l "   p k g : c o n t e n t T y p e = " a p p l i c a t i o n / v n d . o p e n x m l f o r m a t s - o f f i c e d o c u m e n t . w o r d p r o c e s s i n g m l . f o n t T a b l e + x m l " & g t ; & l t ; p k g : x m l D a t a & g t ; & l t ; w : f o n t s 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 w 1 6 s d t d h " / & g t ; & l t ; / p k g : x m l D a t a & g t ; & l t ; / p k g : p a r t & g t ; & l t ; / p k g : p a c k a g e & g t ;  
 < / T e x t 0 0 4 L B L _ P T E >  
             < T e x t 0 0 5 L B L _ P T E > T e x t 0 0 5 L B L _ P T E < / T e x t 0 0 5 L B L _ P T E >  
             < T e x t 0 0 6 L B L _ P T E > T e x t 0 0 6 L B L _ P T E < / T e x t 0 0 6 L B L _ P T E >  
             < T e x t 0 0 7 L B L _ P T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 w 1 4 : p a r a I d = " 1 A 5 4 2 E 0 C "   w 1 4 : t e x t I d = " 3 E 6 A E 1 B A "   w : r s i d R = " 0 0 D A 6 B 3 6 "   w : r s i d R D e f a u l t = " 0 0 D A 6 B 3 6 "   w : r s i d P = " 0 0 3 3 0 9 1 8 " & g t ; & l t ; w : p P r & g t ; & l t ; w : s p a c i n g   w : b e f o r e = " 6 0 "   w : a f t e r = " 6 0 "   w : l i n e = " 3 6 0 "   w : l i n e R u l e = " a u t o " / & g t ; & l t ; w : i n d   w : r i g h t = " 1 4 4 " / & g t ; & l t ; w : j c   w : v a l = " c e n t e r " / & g t ; & l t ; / w : p P r & g t ; & l t ; w : r & g t ; & l t ; w : t & g t ; T e x t & l t ; / w : t & g t ; & l t ; / w : r & g t ; & l t ; w : r & g t ; & l t ; w : t & g t ; 0 7 L B L _ P T E & l t ; / w : t & g t ; & l t ; / w : r & g t ; & l t ; / w : p & g t ; & l t ; w : s e c t P r   w : r s i d R = " 0 0 0 5 2 8 8 B " & g t ; & l t ; w : p g S z   w : w = " 1 2 2 4 0 "   w : h = " 1 5 8 4 0 " / & g t ; & l t ; w : p g M a r   w : t o p = " 1 4 1 7 "   w : r i g h t = " 1 4 1 7 "   w : b o t t o m = " 1 4 1 7 " 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 w : a f t e r = " 4 0 " 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 w : v a l = " 0 0 D A 6 B 3 6 " / & g t ; & l t ; / w : s t y l e & g t ; & l t ; w : s t y l e   w : t y p e = " c h a r a c t e r "   w : d e f a u l t = " 1 "   w : s t y l e I d = " P o l i c e p a r d f a u t " & g t ; & l t ; w : n a m e 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 w : v a l = " 0 0 D A 6 B 3 6 " / & g t ; & l t ; / w : s t y l e & g t ; & l t ; w : s t y l e   w : t y p e = " t a b l e "   w : d e f a u l t = " 1 "   w : s t y l e I d = " T a b l e a u N o r m a l " & g t ; & l t ; w : n a m e 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 w : s t y l e I d = " A u c u n e l i s t e " & g t ; & l t ; w : n a m e   w : v a l = " N o   L i s t " / & g t ; & l t ; w : u i P r i o r i t y   w : v a l = " 9 9 " / & g t ; & l t ; w : s e m i H i d d e n / & g t ; & l t ; w : u n h i d e W h e n U s e d / & g t ; & l t ; w : r s i d   w : v a l = " 0 0 D A 6 B 3 6 " / & g t ; & l t ; / w : s t y l e & g t ; & l t ; / w : s t y l e s & g t ; & l t ; / p k g : x m l D a t a & g t ; & l t ; / p k g : p a r t & g t ; & l t ; / p k g : p a c k a g e & g t ;  
 < / T e x t 0 0 7 L B L _ P T E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_ L B L > T o t a l A m o u n t _ L B L < / T o t a l A m o u n t _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N e t A m o u n t _ L B L > T o t a l N e t A m o u n t _ L B L < / T o t a l N e t A m o u n t _ L B L >  
             < T o t a l N e t A m o u n t _ P T E > T o t a l N e t A m o u n t _ P T E < / T o t a l N e t A m o u n t _ P T E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T T C A m o u n t _ L B L > T o t a l T T C A m o u n t _ L B L < / T o t a l T T C A m o u n t _ L B L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8F2DF4BB-78F8-4224-B107-4D7F625A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2023-10-27T08:50:00Z</dcterms:created>
  <dcterms:modified xsi:type="dcterms:W3CDTF">2023-10-31T14:44:00Z</dcterms:modified>
</cp:coreProperties>
</file>